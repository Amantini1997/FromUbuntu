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E879FC" w:rsidRDefault="00E879FC" w14:paraId="672A6659" wp14:textId="77777777">
      <w:pPr>
        <w:pStyle w:val="Standard"/>
        <w:jc w:val="center"/>
        <w:rPr>
          <w:rFonts w:ascii="Liberation Sans" w:hAnsi="Liberation Sans"/>
          <w:b/>
          <w:bCs/>
          <w:sz w:val="32"/>
          <w:szCs w:val="32"/>
        </w:rPr>
      </w:pPr>
    </w:p>
    <w:p xmlns:wp14="http://schemas.microsoft.com/office/word/2010/wordml" w:rsidR="00E879FC" w:rsidRDefault="00172EB7" w14:paraId="2E567ABF" wp14:textId="77777777">
      <w:pPr>
        <w:pStyle w:val="Standard"/>
        <w:jc w:val="center"/>
      </w:pPr>
      <w:r>
        <w:rPr>
          <w:rFonts w:ascii="Liberation Sans" w:hAnsi="Liberation Sans"/>
          <w:b/>
          <w:bCs/>
          <w:sz w:val="40"/>
          <w:szCs w:val="40"/>
        </w:rPr>
        <w:t>ALESSANDRO AMANTINI</w:t>
      </w:r>
    </w:p>
    <w:p xmlns:wp14="http://schemas.microsoft.com/office/word/2010/wordml" w:rsidR="00E879FC" w:rsidP="528FD5DB" w:rsidRDefault="00172EB7" w14:paraId="54F4CB3F" wp14:textId="036A165A">
      <w:pPr>
        <w:pStyle w:val="Standard"/>
        <w:spacing w:before="240" w:beforeAutospacing="off"/>
        <w:jc w:val="center"/>
        <w:rPr>
          <w:rFonts w:ascii="Liberation Sans" w:hAnsi="Liberation Sans"/>
        </w:rPr>
      </w:pPr>
      <w:r w:rsidRPr="528FD5DB" w:rsidR="528FD5DB">
        <w:rPr>
          <w:rFonts w:ascii="Liberation Sans" w:hAnsi="Liberation Sans"/>
          <w:b w:val="1"/>
          <w:bCs w:val="1"/>
        </w:rPr>
        <w:t>Address:</w:t>
      </w:r>
      <w:r w:rsidRPr="528FD5DB" w:rsidR="528FD5DB">
        <w:rPr>
          <w:rFonts w:ascii="Liberation Sans" w:hAnsi="Liberation Sans"/>
        </w:rPr>
        <w:t xml:space="preserve"> 248, Via </w:t>
      </w:r>
      <w:proofErr w:type="spellStart"/>
      <w:r w:rsidRPr="528FD5DB" w:rsidR="528FD5DB">
        <w:rPr>
          <w:rFonts w:ascii="Liberation Sans" w:hAnsi="Liberation Sans"/>
        </w:rPr>
        <w:t>Isole</w:t>
      </w:r>
      <w:proofErr w:type="spellEnd"/>
      <w:r w:rsidRPr="528FD5DB" w:rsidR="528FD5DB">
        <w:rPr>
          <w:rFonts w:ascii="Liberation Sans" w:hAnsi="Liberation Sans"/>
        </w:rPr>
        <w:t xml:space="preserve"> Del Capo Verde, 00121, Italy    </w:t>
      </w:r>
      <w:r w:rsidRPr="528FD5DB" w:rsidR="528FD5DB">
        <w:rPr>
          <w:rFonts w:ascii="Liberation Sans" w:hAnsi="Liberation Sans"/>
          <w:b w:val="1"/>
          <w:bCs w:val="1"/>
        </w:rPr>
        <w:t>Telephone</w:t>
      </w:r>
      <w:r w:rsidRPr="528FD5DB" w:rsidR="528FD5DB">
        <w:rPr>
          <w:rFonts w:ascii="Liberation Sans" w:hAnsi="Liberation Sans"/>
        </w:rPr>
        <w:t>: +44 7919824459</w:t>
      </w:r>
    </w:p>
    <w:p xmlns:wp14="http://schemas.microsoft.com/office/word/2010/wordml" w:rsidR="00E879FC" w:rsidP="528FD5DB" w:rsidRDefault="00172EB7" w14:paraId="48A359F2" wp14:textId="77777777">
      <w:pPr>
        <w:pStyle w:val="Standard"/>
        <w:spacing w:before="60" w:beforeAutospacing="off"/>
        <w:jc w:val="center"/>
        <w:rPr>
          <w:rFonts w:ascii="Liberation Sans" w:hAnsi="Liberation Sans"/>
        </w:rPr>
      </w:pPr>
      <w:r w:rsidRPr="528FD5DB" w:rsidR="528FD5DB">
        <w:rPr>
          <w:rFonts w:ascii="Liberation Sans" w:hAnsi="Liberation Sans"/>
          <w:b w:val="1"/>
          <w:bCs w:val="1"/>
        </w:rPr>
        <w:t>Email</w:t>
      </w:r>
      <w:r w:rsidRPr="528FD5DB" w:rsidR="528FD5DB">
        <w:rPr>
          <w:rFonts w:ascii="Liberation Sans" w:hAnsi="Liberation Sans"/>
        </w:rPr>
        <w:t xml:space="preserve">: ale.amantini1997@gmail.com    </w:t>
      </w:r>
      <w:r w:rsidRPr="528FD5DB" w:rsidR="528FD5DB">
        <w:rPr>
          <w:rFonts w:ascii="Liberation Sans" w:hAnsi="Liberation Sans"/>
          <w:b w:val="1"/>
          <w:bCs w:val="1"/>
        </w:rPr>
        <w:t>GitHub</w:t>
      </w:r>
      <w:r w:rsidRPr="528FD5DB" w:rsidR="528FD5DB">
        <w:rPr>
          <w:rFonts w:ascii="Liberation Sans" w:hAnsi="Liberation Sans"/>
        </w:rPr>
        <w:t>: Amantini1997</w:t>
      </w:r>
    </w:p>
    <w:p xmlns:wp14="http://schemas.microsoft.com/office/word/2010/wordml" w:rsidR="00E879FC" w:rsidRDefault="00E879FC" w14:paraId="0A37501D" wp14:textId="77777777">
      <w:pPr>
        <w:pStyle w:val="Standard"/>
        <w:jc w:val="center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E879FC" w:rsidTr="528FD5DB" w14:paraId="07DEE553" wp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87D1D1"/>
            <w:tcMar>
              <w:top w:w="55" w:type="dxa"/>
              <w:left w:w="56" w:type="dxa"/>
              <w:bottom w:w="55" w:type="dxa"/>
              <w:right w:w="55" w:type="dxa"/>
            </w:tcMar>
          </w:tcPr>
          <w:p w:rsidR="00E879FC" w:rsidP="528FD5DB" w:rsidRDefault="00172EB7" w14:paraId="7563D12A" wp14:textId="77777777">
            <w:pPr>
              <w:pStyle w:val="TableContents"/>
              <w:jc w:val="center"/>
              <w:rPr>
                <w:rFonts w:ascii="Liberation Sans" w:hAnsi="Liberation Sans"/>
                <w:b w:val="1"/>
                <w:bCs w:val="1"/>
              </w:rPr>
            </w:pPr>
            <w:r w:rsidRPr="528FD5DB" w:rsidR="528FD5DB">
              <w:rPr>
                <w:rFonts w:ascii="Liberation Sans" w:hAnsi="Liberation Sans"/>
                <w:b w:val="1"/>
                <w:bCs w:val="1"/>
              </w:rPr>
              <w:t>EDUCATION</w:t>
            </w:r>
          </w:p>
        </w:tc>
      </w:tr>
    </w:tbl>
    <w:p w:rsidR="528FD5DB" w:rsidP="528FD5DB" w:rsidRDefault="528FD5DB" w14:paraId="2B0F76D3" w14:textId="69ED745D">
      <w:pPr>
        <w:pStyle w:val="Standard"/>
        <w:ind w:left="360"/>
        <w:rPr>
          <w:b w:val="1"/>
          <w:bCs w:val="1"/>
        </w:rPr>
      </w:pPr>
    </w:p>
    <w:p xmlns:wp14="http://schemas.microsoft.com/office/word/2010/wordml" w:rsidR="00E879FC" w:rsidP="75713D93" w:rsidRDefault="00172EB7" w14:paraId="59DBAD97" wp14:textId="443246E1">
      <w:pPr>
        <w:pStyle w:val="Standard"/>
        <w:numPr>
          <w:ilvl w:val="0"/>
          <w:numId w:val="10"/>
        </w:numPr>
        <w:rPr>
          <w:sz w:val="24"/>
          <w:szCs w:val="24"/>
        </w:rPr>
      </w:pPr>
      <w:r w:rsidRPr="528FD5DB" w:rsidR="528FD5DB">
        <w:rPr>
          <w:b w:val="1"/>
          <w:bCs w:val="1"/>
        </w:rPr>
        <w:t>2017 – 2021:</w:t>
      </w:r>
      <w:r w:rsidR="528FD5DB">
        <w:rPr/>
        <w:t xml:space="preserve"> </w:t>
      </w:r>
      <w:r w:rsidRPr="528FD5DB" w:rsidR="528FD5DB">
        <w:rPr>
          <w:i w:val="1"/>
          <w:iCs w:val="1"/>
          <w:sz w:val="24"/>
          <w:szCs w:val="24"/>
        </w:rPr>
        <w:t>King’s College London</w:t>
      </w:r>
    </w:p>
    <w:p xmlns:wp14="http://schemas.microsoft.com/office/word/2010/wordml" w:rsidR="00E879FC" w:rsidRDefault="00172EB7" w14:paraId="3ADFD225" wp14:textId="77777777">
      <w:pPr>
        <w:pStyle w:val="Standard"/>
        <w:ind w:left="720"/>
      </w:pPr>
      <w:r w:rsidRPr="528FD5DB" w:rsidR="528FD5DB">
        <w:rPr>
          <w:sz w:val="22"/>
          <w:szCs w:val="22"/>
        </w:rPr>
        <w:t xml:space="preserve">- </w:t>
      </w:r>
      <w:r w:rsidRPr="528FD5DB" w:rsidR="528FD5DB">
        <w:rPr>
          <w:rFonts w:ascii="Liberation Sans" w:hAnsi="Liberation Sans"/>
          <w:sz w:val="20"/>
          <w:szCs w:val="20"/>
        </w:rPr>
        <w:t xml:space="preserve">Bachelor’s Degree in Computer Science with </w:t>
      </w:r>
      <w:r w:rsidRPr="528FD5DB" w:rsidR="528FD5DB">
        <w:rPr>
          <w:rFonts w:ascii="Liberation Sans" w:hAnsi="Liberation Sans"/>
          <w:sz w:val="20"/>
          <w:szCs w:val="20"/>
        </w:rPr>
        <w:t>Management</w:t>
      </w:r>
    </w:p>
    <w:p w:rsidR="528FD5DB" w:rsidP="528FD5DB" w:rsidRDefault="528FD5DB" w14:paraId="36FFD66C">
      <w:pPr>
        <w:pStyle w:val="Standard"/>
        <w:ind w:left="720"/>
      </w:pPr>
      <w:r w:rsidRPr="528FD5DB" w:rsidR="528FD5DB">
        <w:rPr>
          <w:rFonts w:ascii="Liberation Sans" w:hAnsi="Liberation Sans"/>
          <w:sz w:val="22"/>
          <w:szCs w:val="22"/>
        </w:rPr>
        <w:t>-</w:t>
      </w:r>
      <w:r w:rsidRPr="528FD5DB" w:rsidR="528FD5DB">
        <w:rPr>
          <w:rFonts w:ascii="Liberation Sans" w:hAnsi="Liberation Sans"/>
          <w:sz w:val="20"/>
          <w:szCs w:val="20"/>
        </w:rPr>
        <w:t xml:space="preserve"> Average 1</w:t>
      </w:r>
      <w:r w:rsidRPr="528FD5DB" w:rsidR="528FD5DB">
        <w:rPr>
          <w:rFonts w:ascii="Liberation Sans" w:hAnsi="Liberation Sans"/>
          <w:sz w:val="20"/>
          <w:szCs w:val="20"/>
          <w:vertAlign w:val="superscript"/>
        </w:rPr>
        <w:t>st</w:t>
      </w:r>
      <w:r w:rsidRPr="528FD5DB" w:rsidR="528FD5DB">
        <w:rPr>
          <w:rFonts w:ascii="Liberation Sans" w:hAnsi="Liberation Sans"/>
          <w:sz w:val="20"/>
          <w:szCs w:val="20"/>
        </w:rPr>
        <w:t xml:space="preserve"> year grade</w:t>
      </w:r>
      <w:r w:rsidRPr="528FD5DB" w:rsidR="528FD5DB">
        <w:rPr>
          <w:b w:val="1"/>
          <w:bCs w:val="1"/>
        </w:rPr>
        <w:t xml:space="preserve"> [83.63 / 100] (First)</w:t>
      </w:r>
    </w:p>
    <w:p w:rsidR="528FD5DB" w:rsidP="528FD5DB" w:rsidRDefault="528FD5DB" w14:paraId="412E29B2" w14:textId="360B47A8">
      <w:pPr>
        <w:pStyle w:val="Standard"/>
        <w:ind w:left="720"/>
      </w:pPr>
      <w:r w:rsidRPr="528FD5DB" w:rsidR="528FD5DB">
        <w:rPr>
          <w:rFonts w:ascii="Liberation Sans" w:hAnsi="Liberation Sans"/>
          <w:sz w:val="22"/>
          <w:szCs w:val="22"/>
        </w:rPr>
        <w:t>-</w:t>
      </w:r>
      <w:r w:rsidRPr="528FD5DB" w:rsidR="528FD5DB">
        <w:rPr>
          <w:rFonts w:ascii="Liberation Sans" w:hAnsi="Liberation Sans"/>
          <w:sz w:val="20"/>
          <w:szCs w:val="20"/>
        </w:rPr>
        <w:t xml:space="preserve"> Average 2</w:t>
      </w:r>
      <w:r w:rsidRPr="528FD5DB" w:rsidR="528FD5DB">
        <w:rPr>
          <w:rFonts w:ascii="Liberation Sans" w:hAnsi="Liberation Sans"/>
          <w:sz w:val="20"/>
          <w:szCs w:val="20"/>
          <w:vertAlign w:val="superscript"/>
        </w:rPr>
        <w:t>nd</w:t>
      </w:r>
      <w:r w:rsidRPr="528FD5DB" w:rsidR="528FD5DB">
        <w:rPr>
          <w:rFonts w:ascii="Liberation Sans" w:hAnsi="Liberation Sans"/>
          <w:sz w:val="20"/>
          <w:szCs w:val="20"/>
        </w:rPr>
        <w:t xml:space="preserve"> year grade</w:t>
      </w:r>
      <w:r w:rsidRPr="528FD5DB" w:rsidR="528FD5DB">
        <w:rPr>
          <w:b w:val="1"/>
          <w:bCs w:val="1"/>
        </w:rPr>
        <w:t xml:space="preserve"> [82.25 / 100] (First)</w:t>
      </w:r>
    </w:p>
    <w:p xmlns:wp14="http://schemas.microsoft.com/office/word/2010/wordml" w:rsidR="00E879FC" w:rsidRDefault="00E879FC" w14:paraId="5DAB6C7B" wp14:textId="77777777">
      <w:pPr>
        <w:pStyle w:val="Standard"/>
        <w:rPr>
          <w:b/>
          <w:bCs/>
        </w:rPr>
      </w:pPr>
    </w:p>
    <w:p xmlns:wp14="http://schemas.microsoft.com/office/word/2010/wordml" w:rsidR="00E879FC" w:rsidP="75713D93" w:rsidRDefault="00172EB7" w14:paraId="71D9BD50" wp14:textId="77777777" wp14:noSpellErr="1">
      <w:pPr>
        <w:pStyle w:val="Standard"/>
        <w:numPr>
          <w:ilvl w:val="0"/>
          <w:numId w:val="8"/>
        </w:numPr>
        <w:rPr>
          <w:sz w:val="24"/>
          <w:szCs w:val="24"/>
        </w:rPr>
      </w:pPr>
      <w:r w:rsidRPr="75713D93" w:rsidR="75713D93">
        <w:rPr>
          <w:b w:val="1"/>
          <w:bCs w:val="1"/>
        </w:rPr>
        <w:t xml:space="preserve">2016 – 2017: </w:t>
      </w:r>
      <w:r w:rsidRPr="75713D93" w:rsidR="75713D93">
        <w:rPr>
          <w:i w:val="1"/>
          <w:iCs w:val="1"/>
        </w:rPr>
        <w:t>University La Sapienza</w:t>
      </w:r>
    </w:p>
    <w:p xmlns:wp14="http://schemas.microsoft.com/office/word/2010/wordml" w:rsidR="00E879FC" w:rsidRDefault="00172EB7" w14:paraId="32547EC7" wp14:textId="77777777">
      <w:pPr>
        <w:pStyle w:val="Standard"/>
        <w:ind w:left="720"/>
      </w:pPr>
      <w:r>
        <w:rPr>
          <w:rFonts w:ascii="Liberation Sans" w:hAnsi="Liberation Sans"/>
          <w:i/>
          <w:iCs/>
          <w:sz w:val="22"/>
          <w:szCs w:val="22"/>
        </w:rPr>
        <w:t>-</w:t>
      </w:r>
      <w:r>
        <w:rPr>
          <w:rFonts w:ascii="Liberation Sans" w:hAnsi="Liberation Sans"/>
          <w:i/>
          <w:iCs/>
          <w:sz w:val="20"/>
          <w:szCs w:val="20"/>
        </w:rPr>
        <w:t xml:space="preserve"> Computer Science</w:t>
      </w:r>
    </w:p>
    <w:p xmlns:wp14="http://schemas.microsoft.com/office/word/2010/wordml" w:rsidR="00E879FC" w:rsidRDefault="00E879FC" w14:paraId="02EB378F" wp14:textId="77777777">
      <w:pPr>
        <w:pStyle w:val="Standard"/>
        <w:ind w:left="720"/>
        <w:rPr>
          <w:b/>
          <w:bCs/>
        </w:rPr>
      </w:pPr>
    </w:p>
    <w:p xmlns:wp14="http://schemas.microsoft.com/office/word/2010/wordml" w:rsidR="00E879FC" w:rsidP="75713D93" w:rsidRDefault="00172EB7" w14:paraId="16F7F7C0" wp14:textId="77777777" wp14:noSpellErr="1">
      <w:pPr>
        <w:pStyle w:val="Standard"/>
        <w:numPr>
          <w:ilvl w:val="0"/>
          <w:numId w:val="9"/>
        </w:numPr>
        <w:rPr>
          <w:sz w:val="24"/>
          <w:szCs w:val="24"/>
        </w:rPr>
      </w:pPr>
      <w:r w:rsidRPr="75713D93" w:rsidR="75713D93">
        <w:rPr>
          <w:b w:val="1"/>
          <w:bCs w:val="1"/>
        </w:rPr>
        <w:t xml:space="preserve">2011 – 2016: </w:t>
      </w:r>
      <w:r w:rsidRPr="75713D93" w:rsidR="75713D93">
        <w:rPr>
          <w:i w:val="1"/>
          <w:iCs w:val="1"/>
          <w:sz w:val="24"/>
          <w:szCs w:val="24"/>
        </w:rPr>
        <w:t>L.S.S Antonio Labriola</w:t>
      </w:r>
      <w:r w:rsidRPr="75713D93" w:rsidR="75713D93">
        <w:rPr>
          <w:i w:val="1"/>
          <w:iCs w:val="1"/>
          <w:sz w:val="26"/>
          <w:szCs w:val="26"/>
        </w:rPr>
        <w:t xml:space="preserve"> </w:t>
      </w:r>
      <w:r w:rsidRPr="75713D93" w:rsidR="75713D93">
        <w:rPr>
          <w:sz w:val="21"/>
          <w:szCs w:val="21"/>
        </w:rPr>
        <w:t>(Italian High School)</w:t>
      </w:r>
    </w:p>
    <w:p xmlns:wp14="http://schemas.microsoft.com/office/word/2010/wordml" w:rsidR="00E879FC" w:rsidRDefault="00172EB7" w14:paraId="77E6C23B" wp14:textId="77777777">
      <w:pPr>
        <w:pStyle w:val="Standard"/>
        <w:ind w:left="720"/>
      </w:pPr>
      <w:r>
        <w:rPr>
          <w:sz w:val="22"/>
          <w:szCs w:val="22"/>
        </w:rPr>
        <w:t>-</w:t>
      </w:r>
      <w:r>
        <w:t xml:space="preserve"> </w:t>
      </w:r>
      <w:r>
        <w:rPr>
          <w:rFonts w:ascii="Liberation Sans" w:hAnsi="Liberation Sans"/>
          <w:sz w:val="20"/>
          <w:szCs w:val="20"/>
        </w:rPr>
        <w:t>Science Subjects Diploma</w:t>
      </w:r>
    </w:p>
    <w:p xmlns:wp14="http://schemas.microsoft.com/office/word/2010/wordml" w:rsidR="00E879FC" w:rsidP="528FD5DB" w:rsidRDefault="00E879FC" w14:paraId="5A39BBE3" wp14:textId="684FC4A8">
      <w:pPr>
        <w:pStyle w:val="Standard"/>
        <w:spacing w:after="0" w:afterAutospacing="off"/>
        <w:ind w:left="720"/>
      </w:pPr>
      <w:r w:rsidRPr="528FD5DB" w:rsidR="528FD5DB">
        <w:rPr>
          <w:rFonts w:ascii="Liberation Sans" w:hAnsi="Liberation Sans"/>
          <w:sz w:val="22"/>
          <w:szCs w:val="22"/>
        </w:rPr>
        <w:t>-</w:t>
      </w:r>
      <w:r w:rsidRPr="528FD5DB" w:rsidR="528FD5DB">
        <w:rPr>
          <w:rFonts w:ascii="Liberation Sans" w:hAnsi="Liberation Sans"/>
          <w:sz w:val="20"/>
          <w:szCs w:val="20"/>
        </w:rPr>
        <w:t xml:space="preserve"> Final grade (Esame di </w:t>
      </w:r>
      <w:proofErr w:type="spellStart"/>
      <w:r w:rsidRPr="528FD5DB" w:rsidR="528FD5DB">
        <w:rPr>
          <w:rFonts w:ascii="Liberation Sans" w:hAnsi="Liberation Sans"/>
          <w:sz w:val="20"/>
          <w:szCs w:val="20"/>
        </w:rPr>
        <w:t>Maturità</w:t>
      </w:r>
      <w:proofErr w:type="spellEnd"/>
      <w:r w:rsidRPr="528FD5DB" w:rsidR="528FD5DB">
        <w:rPr>
          <w:rFonts w:ascii="Liberation Sans" w:hAnsi="Liberation Sans"/>
          <w:sz w:val="20"/>
          <w:szCs w:val="20"/>
        </w:rPr>
        <w:t>)</w:t>
      </w:r>
      <w:r w:rsidR="528FD5DB">
        <w:rPr/>
        <w:t xml:space="preserve"> </w:t>
      </w:r>
      <w:r w:rsidRPr="528FD5DB" w:rsidR="528FD5DB">
        <w:rPr>
          <w:b w:val="1"/>
          <w:bCs w:val="1"/>
        </w:rPr>
        <w:t>[100/100]</w:t>
      </w:r>
    </w:p>
    <w:p w:rsidR="528FD5DB" w:rsidP="528FD5DB" w:rsidRDefault="528FD5DB" w14:paraId="5EA2FB41" w14:textId="3DB46DC9">
      <w:pPr>
        <w:pStyle w:val="Standard"/>
        <w:spacing w:after="0" w:afterAutospacing="off"/>
        <w:ind w:left="720"/>
        <w:rPr>
          <w:b w:val="1"/>
          <w:bCs w:val="1"/>
        </w:rPr>
      </w:pPr>
    </w:p>
    <w:p w:rsidR="528FD5DB" w:rsidP="528FD5DB" w:rsidRDefault="528FD5DB" w14:paraId="1824712B" w14:textId="24FBA90A">
      <w:pPr>
        <w:pStyle w:val="Standard"/>
        <w:spacing w:after="0" w:afterAutospacing="off"/>
        <w:ind w:left="720"/>
        <w:rPr>
          <w:b w:val="1"/>
          <w:bCs w:val="1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E879FC" w:rsidTr="528FD5DB" w14:paraId="7C880F77" wp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87D1D1"/>
            <w:tcMar>
              <w:top w:w="55" w:type="dxa"/>
              <w:left w:w="56" w:type="dxa"/>
              <w:bottom w:w="55" w:type="dxa"/>
              <w:right w:w="55" w:type="dxa"/>
            </w:tcMar>
          </w:tcPr>
          <w:p w:rsidR="00E879FC" w:rsidP="528FD5DB" w:rsidRDefault="00172EB7" w14:paraId="520F110F" wp14:textId="77777777">
            <w:pPr>
              <w:pStyle w:val="Standard"/>
              <w:jc w:val="center"/>
              <w:rPr>
                <w:rFonts w:ascii="Liberation Sans" w:hAnsi="Liberation Sans"/>
                <w:b w:val="1"/>
                <w:bCs w:val="1"/>
              </w:rPr>
            </w:pPr>
            <w:r w:rsidRPr="528FD5DB" w:rsidR="528FD5DB">
              <w:rPr>
                <w:rFonts w:ascii="Liberation Sans" w:hAnsi="Liberation Sans"/>
                <w:b w:val="1"/>
                <w:bCs w:val="1"/>
              </w:rPr>
              <w:t>EXPERIENCE</w:t>
            </w:r>
          </w:p>
        </w:tc>
      </w:tr>
    </w:tbl>
    <w:p xmlns:wp14="http://schemas.microsoft.com/office/word/2010/wordml" w:rsidR="00E879FC" w:rsidRDefault="00E879FC" w14:paraId="41C8F396" wp14:textId="77777777">
      <w:pPr>
        <w:pStyle w:val="Standard"/>
        <w:ind w:left="720"/>
        <w:rPr>
          <w:b/>
          <w:bCs/>
        </w:rPr>
      </w:pPr>
    </w:p>
    <w:p w:rsidR="528FD5DB" w:rsidP="528FD5DB" w:rsidRDefault="528FD5DB" w14:paraId="3BC829EC" w14:textId="7EA7EB17">
      <w:pPr>
        <w:pStyle w:val="Standard"/>
        <w:numPr>
          <w:ilvl w:val="0"/>
          <w:numId w:val="3"/>
        </w:numPr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8FD5DB" w:rsidR="528FD5DB">
        <w:rPr>
          <w:b w:val="1"/>
          <w:bCs w:val="1"/>
        </w:rPr>
        <w:t xml:space="preserve">2019 – 2020: Software Engineer </w:t>
      </w:r>
      <w:r w:rsidR="528FD5DB">
        <w:rPr>
          <w:b w:val="0"/>
          <w:bCs w:val="0"/>
        </w:rPr>
        <w:t xml:space="preserve">as a </w:t>
      </w:r>
      <w:r w:rsidRPr="528FD5DB" w:rsidR="528FD5DB">
        <w:rPr>
          <w:b w:val="1"/>
          <w:bCs w:val="1"/>
        </w:rPr>
        <w:t xml:space="preserve">Placement Student </w:t>
      </w:r>
      <w:r w:rsidR="528FD5DB">
        <w:rPr>
          <w:b w:val="0"/>
          <w:bCs w:val="0"/>
        </w:rPr>
        <w:t xml:space="preserve">for </w:t>
      </w:r>
      <w:proofErr w:type="spellStart"/>
      <w:r w:rsidRPr="528FD5DB" w:rsidR="528FD5DB">
        <w:rPr>
          <w:b w:val="1"/>
          <w:bCs w:val="1"/>
        </w:rPr>
        <w:t>Flooid</w:t>
      </w:r>
      <w:proofErr w:type="spellEnd"/>
      <w:r w:rsidRPr="528FD5DB" w:rsidR="528FD5DB">
        <w:rPr>
          <w:b w:val="1"/>
          <w:bCs w:val="1"/>
        </w:rPr>
        <w:t xml:space="preserve"> </w:t>
      </w:r>
      <w:r w:rsidR="528FD5DB">
        <w:rPr/>
        <w:t xml:space="preserve">- </w:t>
      </w:r>
      <w:r w:rsidRPr="528FD5DB" w:rsidR="528FD5DB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GB"/>
        </w:rPr>
        <w:t xml:space="preserve">Here I kept practicing with Java learning Spring Boot, JAXB, and I </w:t>
      </w:r>
      <w:r w:rsidRPr="528FD5DB" w:rsidR="528FD5DB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GB"/>
        </w:rPr>
        <w:t>consolidated</w:t>
      </w:r>
      <w:r w:rsidRPr="528FD5DB" w:rsidR="528FD5DB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GB"/>
        </w:rPr>
        <w:t xml:space="preserve"> my knowledge of JavaScript (and Typescript), SCSS and HTML working with Ionic, Angular. I also happened to </w:t>
      </w:r>
      <w:r w:rsidRPr="528FD5DB" w:rsidR="528FD5DB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GB"/>
        </w:rPr>
        <w:t>maintain</w:t>
      </w:r>
      <w:r w:rsidRPr="528FD5DB" w:rsidR="528FD5DB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GB"/>
        </w:rPr>
        <w:t xml:space="preserve"> some Gatling tests (written in Scala).</w:t>
      </w:r>
      <w:r>
        <w:br/>
      </w:r>
    </w:p>
    <w:p xmlns:wp14="http://schemas.microsoft.com/office/word/2010/wordml" w:rsidR="00E879FC" w:rsidRDefault="00172EB7" w14:paraId="2BA320EA" wp14:textId="575DFF3A">
      <w:pPr>
        <w:pStyle w:val="Standard"/>
        <w:numPr>
          <w:ilvl w:val="0"/>
          <w:numId w:val="3"/>
        </w:numPr>
        <w:rPr/>
      </w:pPr>
      <w:r w:rsidRPr="528FD5DB" w:rsidR="528FD5DB">
        <w:rPr>
          <w:b w:val="1"/>
          <w:bCs w:val="1"/>
        </w:rPr>
        <w:t xml:space="preserve">2018: </w:t>
      </w:r>
      <w:r w:rsidRPr="528FD5DB" w:rsidR="528FD5DB">
        <w:rPr>
          <w:b w:val="1"/>
          <w:bCs w:val="1"/>
          <w:u w:val="single"/>
        </w:rPr>
        <w:t>Vice-President</w:t>
      </w:r>
      <w:r w:rsidRPr="528FD5DB" w:rsidR="528FD5DB">
        <w:rPr>
          <w:u w:val="single"/>
        </w:rPr>
        <w:t xml:space="preserve"> of </w:t>
      </w:r>
      <w:r w:rsidRPr="528FD5DB" w:rsidR="528FD5DB">
        <w:rPr>
          <w:i w:val="1"/>
          <w:iCs w:val="1"/>
          <w:u w:val="single"/>
        </w:rPr>
        <w:t xml:space="preserve">Garden Halls, </w:t>
      </w:r>
      <w:r w:rsidRPr="528FD5DB" w:rsidR="528FD5DB">
        <w:rPr>
          <w:u w:val="single"/>
        </w:rPr>
        <w:t xml:space="preserve">student accommodation housing +1000 students run by </w:t>
      </w:r>
      <w:r w:rsidRPr="528FD5DB" w:rsidR="528FD5DB">
        <w:rPr>
          <w:i w:val="1"/>
          <w:iCs w:val="1"/>
          <w:u w:val="single"/>
        </w:rPr>
        <w:t>University of London</w:t>
      </w:r>
      <w:r w:rsidR="528FD5DB">
        <w:rPr/>
        <w:t xml:space="preserve"> - </w:t>
      </w:r>
      <w:r w:rsidRPr="528FD5DB" w:rsidR="528FD5DB">
        <w:rPr>
          <w:lang w:val="en-US"/>
        </w:rPr>
        <w:t>effective time management and event coordination as well as gained the ability to listen to people’s problems and obtain appropriate solutions.</w:t>
      </w:r>
    </w:p>
    <w:p xmlns:wp14="http://schemas.microsoft.com/office/word/2010/wordml" w:rsidR="00E879FC" w:rsidRDefault="00E879FC" w14:paraId="72A3D3EC" wp14:textId="77777777">
      <w:pPr>
        <w:pStyle w:val="Standard"/>
        <w:ind w:left="720"/>
        <w:rPr>
          <w:rFonts w:ascii="Liberation Sans" w:hAnsi="Liberation Sans"/>
        </w:rPr>
      </w:pPr>
    </w:p>
    <w:p xmlns:wp14="http://schemas.microsoft.com/office/word/2010/wordml" w:rsidR="00E879FC" w:rsidRDefault="00172EB7" w14:paraId="2E198245" wp14:textId="5451A215">
      <w:pPr>
        <w:pStyle w:val="Standard"/>
        <w:numPr>
          <w:ilvl w:val="0"/>
          <w:numId w:val="3"/>
        </w:numPr>
        <w:rPr/>
      </w:pPr>
      <w:r w:rsidRPr="528FD5DB" w:rsidR="528FD5DB">
        <w:rPr>
          <w:b w:val="1"/>
          <w:bCs w:val="1"/>
        </w:rPr>
        <w:t xml:space="preserve">2018:  </w:t>
      </w:r>
      <w:r w:rsidRPr="528FD5DB" w:rsidR="528FD5DB">
        <w:rPr>
          <w:b w:val="1"/>
          <w:bCs w:val="1"/>
          <w:u w:val="single"/>
        </w:rPr>
        <w:t>Leader</w:t>
      </w:r>
      <w:r w:rsidRPr="528FD5DB" w:rsidR="528FD5DB">
        <w:rPr>
          <w:u w:val="single"/>
        </w:rPr>
        <w:t xml:space="preserve"> in the java group project “London Air </w:t>
      </w:r>
      <w:proofErr w:type="spellStart"/>
      <w:r w:rsidRPr="528FD5DB" w:rsidR="528FD5DB">
        <w:rPr>
          <w:u w:val="single"/>
        </w:rPr>
        <w:t>Bnb</w:t>
      </w:r>
      <w:proofErr w:type="spellEnd"/>
      <w:r w:rsidRPr="528FD5DB" w:rsidR="528FD5DB">
        <w:rPr>
          <w:u w:val="single"/>
        </w:rPr>
        <w:t xml:space="preserve">”(included as a repository in the </w:t>
      </w:r>
      <w:r w:rsidRPr="528FD5DB" w:rsidR="528FD5DB">
        <w:rPr>
          <w:u w:val="single"/>
        </w:rPr>
        <w:t>GitHub</w:t>
      </w:r>
      <w:r w:rsidRPr="528FD5DB" w:rsidR="528FD5DB">
        <w:rPr>
          <w:u w:val="single"/>
        </w:rPr>
        <w:t xml:space="preserve"> account)</w:t>
      </w:r>
      <w:r w:rsidR="528FD5DB">
        <w:rPr/>
        <w:t xml:space="preserve"> </w:t>
      </w:r>
      <w:r w:rsidR="528FD5DB">
        <w:rPr/>
        <w:t>- delegation</w:t>
      </w:r>
      <w:r w:rsidR="528FD5DB">
        <w:rPr/>
        <w:t xml:space="preserve"> and team programming skills </w:t>
      </w:r>
      <w:r w:rsidRPr="528FD5DB" w:rsidR="528FD5DB">
        <w:rPr>
          <w:lang w:val="en-US"/>
        </w:rPr>
        <w:t>developed.</w:t>
      </w:r>
    </w:p>
    <w:p xmlns:wp14="http://schemas.microsoft.com/office/word/2010/wordml" w:rsidR="00E879FC" w:rsidRDefault="00E879FC" w14:paraId="0D0B940D" wp14:textId="77777777">
      <w:pPr>
        <w:pStyle w:val="Standard"/>
        <w:ind w:left="720"/>
      </w:pPr>
    </w:p>
    <w:p xmlns:wp14="http://schemas.microsoft.com/office/word/2010/wordml" w:rsidR="00E879FC" w:rsidRDefault="00172EB7" w14:paraId="16E01061" wp14:textId="49A281A4">
      <w:pPr>
        <w:pStyle w:val="Standard"/>
        <w:numPr>
          <w:ilvl w:val="0"/>
          <w:numId w:val="3"/>
        </w:numPr>
        <w:rPr/>
      </w:pPr>
      <w:r w:rsidRPr="528FD5DB" w:rsidR="528FD5DB">
        <w:rPr>
          <w:b w:val="1"/>
          <w:bCs w:val="1"/>
        </w:rPr>
        <w:t xml:space="preserve">2015: </w:t>
      </w:r>
      <w:r w:rsidRPr="528FD5DB" w:rsidR="528FD5DB">
        <w:rPr>
          <w:b w:val="1"/>
          <w:bCs w:val="1"/>
          <w:u w:val="single"/>
        </w:rPr>
        <w:t>Leader</w:t>
      </w:r>
      <w:r w:rsidRPr="528FD5DB" w:rsidR="528FD5DB">
        <w:rPr>
          <w:u w:val="single"/>
        </w:rPr>
        <w:t xml:space="preserve"> in the Science project “Progetto </w:t>
      </w:r>
      <w:proofErr w:type="spellStart"/>
      <w:r w:rsidRPr="528FD5DB" w:rsidR="528FD5DB">
        <w:rPr>
          <w:u w:val="single"/>
        </w:rPr>
        <w:t>Scienze</w:t>
      </w:r>
      <w:proofErr w:type="spellEnd"/>
      <w:r w:rsidRPr="528FD5DB" w:rsidR="528FD5DB">
        <w:rPr>
          <w:u w:val="single"/>
        </w:rPr>
        <w:t xml:space="preserve"> </w:t>
      </w:r>
      <w:proofErr w:type="spellStart"/>
      <w:r w:rsidRPr="528FD5DB" w:rsidR="528FD5DB">
        <w:rPr>
          <w:u w:val="single"/>
        </w:rPr>
        <w:t>Molecolare</w:t>
      </w:r>
      <w:proofErr w:type="spellEnd"/>
      <w:r w:rsidRPr="528FD5DB" w:rsidR="528FD5DB">
        <w:rPr>
          <w:u w:val="single"/>
        </w:rPr>
        <w:t>”</w:t>
      </w:r>
      <w:r w:rsidR="528FD5DB">
        <w:rPr/>
        <w:t xml:space="preserve"> - increased</w:t>
      </w:r>
      <w:r w:rsidRPr="528FD5DB" w:rsidR="528FD5DB">
        <w:rPr>
          <w:rFonts w:eastAsia="Times New Roman" w:cs="Times New Roman"/>
        </w:rPr>
        <w:t xml:space="preserve"> my ability</w:t>
      </w:r>
      <w:r w:rsidRPr="528FD5DB" w:rsidR="528FD5DB">
        <w:rPr>
          <w:lang w:val="en-US"/>
        </w:rPr>
        <w:t xml:space="preserve"> to find solutions to intellectually challenging problems under time pressure.</w:t>
      </w:r>
    </w:p>
    <w:p xmlns:wp14="http://schemas.microsoft.com/office/word/2010/wordml" w:rsidR="00E879FC" w:rsidRDefault="00E879FC" w14:paraId="0E27B00A" wp14:textId="77777777">
      <w:pPr>
        <w:pStyle w:val="Standard"/>
        <w:ind w:left="720"/>
      </w:pPr>
    </w:p>
    <w:p w:rsidR="528FD5DB" w:rsidP="528FD5DB" w:rsidRDefault="528FD5DB" w14:paraId="1314EAC6" w14:textId="3B411725">
      <w:pPr>
        <w:pStyle w:val="Standard"/>
        <w:numPr>
          <w:ilvl w:val="0"/>
          <w:numId w:val="3"/>
        </w:numPr>
        <w:spacing w:after="0" w:afterAutospacing="on"/>
        <w:rPr/>
      </w:pPr>
      <w:r w:rsidRPr="528FD5DB" w:rsidR="528FD5DB">
        <w:rPr>
          <w:color w:val="000000" w:themeColor="text1" w:themeTint="FF" w:themeShade="FF"/>
          <w:u w:val="single"/>
        </w:rPr>
        <w:t>Participated</w:t>
      </w:r>
      <w:r w:rsidRPr="528FD5DB" w:rsidR="528FD5DB">
        <w:rPr>
          <w:u w:val="single"/>
        </w:rPr>
        <w:t xml:space="preserve"> in theatrical productions such as “Rinaldo in campo”</w:t>
      </w:r>
      <w:r w:rsidR="528FD5DB">
        <w:rPr/>
        <w:t xml:space="preserve"> - </w:t>
      </w:r>
      <w:r w:rsidRPr="528FD5DB" w:rsidR="528FD5DB">
        <w:rPr>
          <w:lang w:val="en-US"/>
        </w:rPr>
        <w:t>honed my public speaking skills.</w:t>
      </w:r>
    </w:p>
    <w:p w:rsidR="528FD5DB" w:rsidP="528FD5DB" w:rsidRDefault="528FD5DB" w14:paraId="1C0ACEEE" w14:textId="4475CEEE">
      <w:pPr>
        <w:pStyle w:val="Standard"/>
        <w:spacing w:after="0" w:afterAutospacing="on"/>
        <w:ind w:left="360"/>
      </w:pPr>
      <w:r>
        <w:br/>
      </w:r>
    </w:p>
    <w:p w:rsidR="5A4DA7ED" w:rsidRDefault="5A4DA7ED" w14:paraId="6959A072" w14:textId="4E8A15E1">
      <w:r>
        <w:br w:type="page"/>
      </w:r>
    </w:p>
    <w:p w:rsidR="5A4DA7ED" w:rsidP="5A4DA7ED" w:rsidRDefault="5A4DA7ED" w14:paraId="3C96D07E" w14:textId="6CC241E5">
      <w:pPr>
        <w:pStyle w:val="Standard"/>
        <w:spacing w:afterAutospacing="on"/>
        <w:ind w:left="360"/>
        <w:rPr>
          <w:lang w:val="en-US"/>
        </w:rPr>
      </w:pPr>
    </w:p>
    <w:tbl>
      <w:tblPr>
        <w:tblW w:w="9695" w:type="dxa"/>
        <w:tblInd w:w="-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37"/>
        <w:gridCol w:w="221"/>
        <w:gridCol w:w="4737"/>
      </w:tblGrid>
      <w:tr xmlns:wp14="http://schemas.microsoft.com/office/word/2010/wordml" w:rsidR="00E879FC" w:rsidTr="79D2AF3D" w14:paraId="27405C3F" wp14:textId="77777777">
        <w:tblPrEx>
          <w:tblCellMar>
            <w:top w:w="0" w:type="dxa"/>
            <w:bottom w:w="0" w:type="dxa"/>
          </w:tblCellMar>
        </w:tblPrEx>
        <w:trPr>
          <w:trHeight w:val="2384"/>
        </w:trPr>
        <w:tc>
          <w:tcPr>
            <w:tcW w:w="4737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79FC" w:rsidRDefault="00E879FC" w14:paraId="60061E4C" wp14:textId="77777777">
            <w:pPr>
              <w:pStyle w:val="Standard"/>
            </w:pPr>
          </w:p>
          <w:tbl>
            <w:tblPr>
              <w:tblW w:w="4612" w:type="dxa"/>
              <w:tblInd w:w="2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2595"/>
              <w:gridCol w:w="1849"/>
              <w:gridCol w:w="128"/>
            </w:tblGrid>
            <w:tr w:rsidR="00E879FC" w:rsidTr="79D2AF3D" w14:paraId="3212FB37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" w:type="dxa"/>
                  <w:tcMar/>
                </w:tcPr>
                <w:p w:rsidR="00E879FC" w:rsidRDefault="00E879FC" w14:paraId="44EAFD9C" wp14:textId="77777777">
                  <w:pPr>
                    <w:pStyle w:val="Standard"/>
                    <w:rPr>
                      <w:rFonts w:ascii="Liberation Sans" w:hAnsi="Liberation Sans"/>
                      <w:b/>
                      <w:bCs/>
                    </w:rPr>
                  </w:pPr>
                </w:p>
              </w:tc>
              <w:tc>
                <w:tcPr>
                  <w:tcW w:w="4444" w:type="dxa"/>
                  <w:gridSpan w:val="2"/>
                  <w:tcBorders>
                    <w:top w:val="single" w:color="000000" w:themeColor="text1" w:sz="2" w:space="0"/>
                    <w:left w:val="single" w:color="000000" w:themeColor="text1" w:sz="2" w:space="0"/>
                    <w:bottom w:val="single" w:color="000000" w:themeColor="text1" w:sz="2" w:space="0"/>
                    <w:right w:val="single" w:color="000000" w:themeColor="text1" w:sz="2" w:space="0"/>
                  </w:tcBorders>
                  <w:shd w:val="clear" w:color="auto" w:fill="87D1D1"/>
                  <w:tcMar>
                    <w:top w:w="55" w:type="dxa"/>
                    <w:left w:w="56" w:type="dxa"/>
                    <w:bottom w:w="55" w:type="dxa"/>
                    <w:right w:w="55" w:type="dxa"/>
                  </w:tcMar>
                </w:tcPr>
                <w:p w:rsidR="00E879FC" w:rsidP="528FD5DB" w:rsidRDefault="00172EB7" w14:paraId="3929DAD3" wp14:textId="77777777">
                  <w:pPr>
                    <w:pStyle w:val="Standard"/>
                    <w:jc w:val="center"/>
                    <w:rPr>
                      <w:rFonts w:ascii="Liberation Sans" w:hAnsi="Liberation Sans"/>
                      <w:b w:val="1"/>
                      <w:bCs w:val="1"/>
                    </w:rPr>
                  </w:pPr>
                  <w:r w:rsidRPr="528FD5DB" w:rsidR="528FD5DB">
                    <w:rPr>
                      <w:rFonts w:ascii="Liberation Sans" w:hAnsi="Liberation Sans"/>
                      <w:b w:val="1"/>
                      <w:bCs w:val="1"/>
                    </w:rPr>
                    <w:t>PROGRAMMING SKILLS</w:t>
                  </w:r>
                </w:p>
              </w:tc>
              <w:tc>
                <w:tcPr>
                  <w:tcW w:w="128" w:type="dxa"/>
                  <w:tcMar/>
                </w:tcPr>
                <w:p w:rsidR="00E879FC" w:rsidRDefault="00E879FC" w14:paraId="4B94D5A5" wp14:textId="77777777">
                  <w:pPr>
                    <w:pStyle w:val="Standard"/>
                    <w:rPr>
                      <w:rFonts w:ascii="Liberation Sans" w:hAnsi="Liberation Sans"/>
                      <w:b/>
                      <w:bCs/>
                    </w:rPr>
                  </w:pPr>
                </w:p>
              </w:tc>
            </w:tr>
            <w:tr w:rsidR="00E879FC" w:rsidTr="79D2AF3D" w14:paraId="4039486B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635" w:type="dxa"/>
                  <w:gridSpan w:val="2"/>
                  <w:tcBorders>
                    <w:top w:val="single" w:color="FFFFFF" w:themeColor="background1" w:sz="2" w:space="0"/>
                    <w:left w:val="single" w:color="FFFFFF" w:themeColor="background1" w:sz="2" w:space="0"/>
                    <w:bottom w:val="single" w:color="FFFFFF" w:themeColor="background1" w:sz="2" w:space="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79FC" w:rsidP="528FD5DB" w:rsidRDefault="00172EB7" w14:paraId="13303F73" wp14:textId="2A956A50">
                  <w:pPr>
                    <w:pStyle w:val="Standard"/>
                    <w:numPr>
                      <w:ilvl w:val="0"/>
                      <w:numId w:val="4"/>
                    </w:numPr>
                    <w:spacing w:before="240" w:beforeAutospacing="off"/>
                    <w:rPr>
                      <w:rFonts w:ascii="Liberation Serif" w:hAnsi="Liberation Serif" w:eastAsia="Liberation Serif" w:cs="Liberation Serif"/>
                      <w:b w:val="1"/>
                      <w:bCs w:val="1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528FD5DB" w:rsidR="528FD5DB">
                    <w:rPr>
                      <w:b w:val="1"/>
                      <w:bCs w:val="1"/>
                      <w:i w:val="0"/>
                      <w:iCs w:val="0"/>
                      <w:noProof w:val="0"/>
                      <w:color w:val="000000" w:themeColor="text1" w:themeTint="FF" w:themeShade="FF"/>
                      <w:lang w:val="en-GB"/>
                    </w:rPr>
                    <w:t>JavaScript</w:t>
                  </w:r>
                </w:p>
                <w:p w:rsidR="00E879FC" w:rsidP="528FD5DB" w:rsidRDefault="00172EB7" w14:paraId="5D0AA283" wp14:textId="57B68BD0">
                  <w:pPr>
                    <w:pStyle w:val="Normale"/>
                    <w:ind w:left="360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528FD5DB" w:rsidR="528FD5DB">
                    <w:rPr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18"/>
                      <w:szCs w:val="18"/>
                      <w:lang w:val="en-GB"/>
                    </w:rPr>
                    <w:t>(ES6 &amp; Typescript)</w:t>
                  </w:r>
                  <w:r w:rsidRPr="528FD5DB" w:rsidR="528FD5DB">
                    <w:rPr>
                      <w:b w:val="1"/>
                      <w:bCs w:val="1"/>
                      <w:sz w:val="18"/>
                      <w:szCs w:val="18"/>
                    </w:rPr>
                    <w:t xml:space="preserve"> </w:t>
                  </w:r>
                </w:p>
                <w:p w:rsidR="528FD5DB" w:rsidP="528FD5DB" w:rsidRDefault="528FD5DB" w14:paraId="7E93F86C" w14:textId="7DBE7C0A">
                  <w:pPr>
                    <w:pStyle w:val="Standard"/>
                    <w:numPr>
                      <w:ilvl w:val="0"/>
                      <w:numId w:val="4"/>
                    </w:numPr>
                    <w:bidi w:val="0"/>
                    <w:spacing w:before="120" w:beforeAutospacing="off" w:after="114" w:afterAutospacing="off" w:line="259" w:lineRule="auto"/>
                    <w:ind w:left="720" w:right="0" w:hanging="360"/>
                    <w:jc w:val="left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528FD5DB" w:rsidR="528FD5DB">
                    <w:rPr>
                      <w:b w:val="1"/>
                      <w:bCs w:val="1"/>
                      <w:sz w:val="24"/>
                      <w:szCs w:val="24"/>
                    </w:rPr>
                    <w:t>SCSS &amp; HTML</w:t>
                  </w:r>
                </w:p>
                <w:p w:rsidR="528FD5DB" w:rsidP="528FD5DB" w:rsidRDefault="528FD5DB" w14:paraId="4505E2F0" w14:textId="44CC5E9F">
                  <w:pPr>
                    <w:pStyle w:val="Standard"/>
                    <w:numPr>
                      <w:ilvl w:val="0"/>
                      <w:numId w:val="4"/>
                    </w:numPr>
                    <w:bidi w:val="0"/>
                    <w:spacing w:before="120" w:beforeAutospacing="off" w:after="114" w:afterAutospacing="off" w:line="259" w:lineRule="auto"/>
                    <w:ind w:left="720" w:right="0" w:hanging="360"/>
                    <w:jc w:val="left"/>
                    <w:rPr>
                      <w:rFonts w:ascii="Liberation Serif" w:hAnsi="Liberation Serif" w:eastAsia="Liberation Serif" w:cs="Liberation Serif"/>
                      <w:b w:val="1"/>
                      <w:bCs w:val="1"/>
                      <w:sz w:val="26"/>
                      <w:szCs w:val="26"/>
                    </w:rPr>
                  </w:pPr>
                  <w:r w:rsidRPr="528FD5DB" w:rsidR="528FD5DB">
                    <w:rPr>
                      <w:b w:val="1"/>
                      <w:bCs w:val="1"/>
                      <w:sz w:val="26"/>
                      <w:szCs w:val="26"/>
                    </w:rPr>
                    <w:t>Java</w:t>
                  </w:r>
                </w:p>
                <w:p w:rsidR="00E879FC" w:rsidP="528FD5DB" w:rsidRDefault="00172EB7" w14:paraId="1ED15C45" wp14:textId="727F2164">
                  <w:pPr>
                    <w:pStyle w:val="Standard"/>
                    <w:numPr>
                      <w:ilvl w:val="0"/>
                      <w:numId w:val="4"/>
                    </w:numPr>
                    <w:spacing w:before="120" w:beforeAutospacing="off" w:after="114"/>
                    <w:rPr>
                      <w:rFonts w:ascii="Liberation Serif" w:hAnsi="Liberation Serif" w:eastAsia="Liberation Serif" w:cs="Liberation Serif"/>
                      <w:b w:val="1"/>
                      <w:bCs w:val="1"/>
                      <w:sz w:val="26"/>
                      <w:szCs w:val="26"/>
                    </w:rPr>
                  </w:pPr>
                  <w:r w:rsidRPr="528FD5DB" w:rsidR="528FD5DB">
                    <w:rPr>
                      <w:b w:val="1"/>
                      <w:bCs w:val="1"/>
                      <w:sz w:val="26"/>
                      <w:szCs w:val="26"/>
                    </w:rPr>
                    <w:t>Python</w:t>
                  </w:r>
                </w:p>
                <w:p w:rsidR="00E879FC" w:rsidP="528FD5DB" w:rsidRDefault="00172EB7" w14:paraId="73C3B662" wp14:textId="2964FB55">
                  <w:pPr>
                    <w:pStyle w:val="Standard"/>
                    <w:numPr>
                      <w:ilvl w:val="0"/>
                      <w:numId w:val="4"/>
                    </w:numPr>
                    <w:bidi w:val="0"/>
                    <w:spacing w:before="120" w:beforeAutospacing="off" w:after="114" w:afterAutospacing="off" w:line="259" w:lineRule="auto"/>
                    <w:ind w:left="720" w:right="0" w:hanging="360"/>
                    <w:jc w:val="left"/>
                    <w:rPr>
                      <w:rFonts w:ascii="Liberation Serif" w:hAnsi="Liberation Serif" w:eastAsia="Liberation Serif" w:cs="Liberation Serif"/>
                      <w:b w:val="1"/>
                      <w:bCs w:val="1"/>
                      <w:sz w:val="24"/>
                      <w:szCs w:val="24"/>
                    </w:rPr>
                  </w:pPr>
                  <w:r w:rsidRPr="528FD5DB" w:rsidR="528FD5DB">
                    <w:rPr>
                      <w:b w:val="1"/>
                      <w:bCs w:val="1"/>
                      <w:sz w:val="26"/>
                      <w:szCs w:val="26"/>
                    </w:rPr>
                    <w:t>Scala</w:t>
                  </w:r>
                </w:p>
                <w:p w:rsidR="00E879FC" w:rsidP="528FD5DB" w:rsidRDefault="00172EB7" w14:paraId="3C84AFB2" wp14:textId="03AFB08E">
                  <w:pPr>
                    <w:pStyle w:val="Standard"/>
                    <w:numPr>
                      <w:ilvl w:val="0"/>
                      <w:numId w:val="4"/>
                    </w:numPr>
                    <w:bidi w:val="0"/>
                    <w:spacing w:before="120" w:beforeAutospacing="off" w:after="114" w:afterAutospacing="off" w:line="259" w:lineRule="auto"/>
                    <w:ind w:left="720" w:right="0" w:hanging="360"/>
                    <w:jc w:val="left"/>
                    <w:rPr>
                      <w:b w:val="1"/>
                      <w:bCs w:val="1"/>
                      <w:sz w:val="24"/>
                      <w:szCs w:val="24"/>
                    </w:rPr>
                  </w:pPr>
                  <w:r w:rsidRPr="528FD5DB" w:rsidR="528FD5DB">
                    <w:rPr>
                      <w:b w:val="1"/>
                      <w:bCs w:val="1"/>
                    </w:rPr>
                    <w:t>MySQL</w:t>
                  </w:r>
                  <w:r w:rsidR="528FD5DB">
                    <w:rPr/>
                    <w:t xml:space="preserve"> </w:t>
                  </w:r>
                </w:p>
                <w:p w:rsidR="00E879FC" w:rsidP="528FD5DB" w:rsidRDefault="00172EB7" w14:paraId="49592D70" wp14:textId="6B04F07A">
                  <w:pPr>
                    <w:pStyle w:val="Standard"/>
                    <w:numPr>
                      <w:ilvl w:val="0"/>
                      <w:numId w:val="4"/>
                    </w:numPr>
                    <w:bidi w:val="0"/>
                    <w:spacing w:before="120" w:beforeAutospacing="off" w:after="114" w:afterAutospacing="off" w:line="259" w:lineRule="auto"/>
                    <w:ind w:left="720" w:right="0" w:hanging="360"/>
                    <w:jc w:val="left"/>
                    <w:rPr>
                      <w:b w:val="1"/>
                      <w:bCs w:val="1"/>
                      <w:sz w:val="26"/>
                      <w:szCs w:val="26"/>
                    </w:rPr>
                  </w:pPr>
                  <w:r w:rsidRPr="528FD5DB" w:rsidR="528FD5DB">
                    <w:rPr>
                      <w:b w:val="1"/>
                      <w:bCs w:val="1"/>
                      <w:sz w:val="26"/>
                      <w:szCs w:val="26"/>
                    </w:rPr>
                    <w:t>C++</w:t>
                  </w:r>
                </w:p>
              </w:tc>
              <w:tc>
                <w:tcPr>
                  <w:tcW w:w="1977" w:type="dxa"/>
                  <w:gridSpan w:val="2"/>
                  <w:tcBorders>
                    <w:top w:val="single" w:color="FFFFFF" w:themeColor="background1" w:sz="2" w:space="0"/>
                    <w:left w:val="single" w:color="FFFFFF" w:themeColor="background1" w:sz="2" w:space="0"/>
                    <w:bottom w:val="single" w:color="FFFFFF" w:themeColor="background1" w:sz="2" w:space="0"/>
                    <w:right w:val="single" w:color="FFFFFF" w:themeColor="background1" w:sz="2" w:space="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528FD5DB" w:rsidP="528FD5DB" w:rsidRDefault="528FD5DB" w14:paraId="68C90851" w14:textId="7891A68F">
                  <w:pPr>
                    <w:pStyle w:val="Standard"/>
                    <w:spacing w:before="240" w:beforeAutospacing="off" w:after="0" w:afterAutospacing="on"/>
                    <w:rPr>
                      <w:rFonts w:eastAsia="Liberation Serif" w:cs="Liberation Serif"/>
                      <w:b w:val="1"/>
                      <w:bCs w:val="1"/>
                      <w:color w:val="009598"/>
                      <w:sz w:val="26"/>
                      <w:szCs w:val="26"/>
                    </w:rPr>
                  </w:pPr>
                  <w:r w:rsidRPr="528FD5DB" w:rsidR="528FD5DB">
                    <w:rPr>
                      <w:rFonts w:eastAsia="Liberation Serif" w:cs="Liberation Serif"/>
                      <w:b w:val="1"/>
                      <w:bCs w:val="1"/>
                      <w:color w:val="009598"/>
                      <w:sz w:val="26"/>
                      <w:szCs w:val="26"/>
                    </w:rPr>
                    <w:t>●●●●●●●●●</w:t>
                  </w:r>
                  <w:r w:rsidRPr="528FD5DB" w:rsidR="528FD5DB">
                    <w:rPr>
                      <w:rFonts w:eastAsia="Liberation Serif" w:cs="Liberation Serif"/>
                      <w:b w:val="1"/>
                      <w:bCs w:val="1"/>
                      <w:color w:val="000000" w:themeColor="text1" w:themeTint="FF" w:themeShade="FF"/>
                      <w:sz w:val="26"/>
                      <w:szCs w:val="26"/>
                    </w:rPr>
                    <w:t>○</w:t>
                  </w:r>
                </w:p>
                <w:p w:rsidR="528FD5DB" w:rsidP="528FD5DB" w:rsidRDefault="528FD5DB" w14:paraId="1F45BB69" w14:textId="5311F28C">
                  <w:pPr>
                    <w:pStyle w:val="Standard"/>
                    <w:spacing w:before="340" w:beforeAutospacing="off"/>
                    <w:rPr>
                      <w:rFonts w:eastAsia="Liberation Serif" w:cs="Liberation Serif"/>
                      <w:b w:val="1"/>
                      <w:bCs w:val="1"/>
                      <w:color w:val="009598"/>
                      <w:sz w:val="26"/>
                      <w:szCs w:val="26"/>
                    </w:rPr>
                  </w:pPr>
                  <w:r w:rsidRPr="528FD5DB" w:rsidR="528FD5DB">
                    <w:rPr>
                      <w:rFonts w:eastAsia="Liberation Serif" w:cs="Liberation Serif"/>
                      <w:b w:val="1"/>
                      <w:bCs w:val="1"/>
                      <w:color w:val="009598"/>
                      <w:sz w:val="26"/>
                      <w:szCs w:val="26"/>
                    </w:rPr>
                    <w:t>●●●●●●●●●</w:t>
                  </w:r>
                  <w:r w:rsidRPr="528FD5DB" w:rsidR="528FD5DB">
                    <w:rPr>
                      <w:rFonts w:eastAsia="Liberation Serif" w:cs="Liberation Serif"/>
                      <w:b w:val="1"/>
                      <w:bCs w:val="1"/>
                      <w:color w:val="000000" w:themeColor="text1" w:themeTint="FF" w:themeShade="FF"/>
                      <w:sz w:val="26"/>
                      <w:szCs w:val="26"/>
                    </w:rPr>
                    <w:t>○</w:t>
                  </w:r>
                </w:p>
                <w:p w:rsidR="528FD5DB" w:rsidP="528FD5DB" w:rsidRDefault="528FD5DB" w14:paraId="262462AA" w14:textId="596633FD">
                  <w:pPr>
                    <w:pStyle w:val="Standard"/>
                    <w:spacing w:before="120" w:beforeAutospacing="off"/>
                    <w:rPr>
                      <w:rFonts w:eastAsia="Liberation Serif" w:cs="Liberation Serif"/>
                      <w:b w:val="1"/>
                      <w:bCs w:val="1"/>
                      <w:color w:val="009598"/>
                      <w:sz w:val="26"/>
                      <w:szCs w:val="26"/>
                    </w:rPr>
                  </w:pPr>
                  <w:r w:rsidRPr="528FD5DB" w:rsidR="528FD5DB">
                    <w:rPr>
                      <w:rFonts w:eastAsia="Liberation Serif" w:cs="Liberation Serif"/>
                      <w:b w:val="1"/>
                      <w:bCs w:val="1"/>
                      <w:color w:val="009598"/>
                      <w:sz w:val="26"/>
                      <w:szCs w:val="26"/>
                    </w:rPr>
                    <w:t>●●●●●●●●●</w:t>
                  </w:r>
                  <w:r w:rsidRPr="528FD5DB" w:rsidR="528FD5DB">
                    <w:rPr>
                      <w:rFonts w:eastAsia="Liberation Serif" w:cs="Liberation Serif"/>
                      <w:b w:val="1"/>
                      <w:bCs w:val="1"/>
                      <w:color w:val="000000" w:themeColor="text1" w:themeTint="FF" w:themeShade="FF"/>
                      <w:sz w:val="26"/>
                      <w:szCs w:val="26"/>
                    </w:rPr>
                    <w:t>○</w:t>
                  </w:r>
                </w:p>
                <w:p w:rsidR="00E879FC" w:rsidP="528FD5DB" w:rsidRDefault="00172EB7" w14:paraId="43AFA651" wp14:textId="225C45E2">
                  <w:pPr>
                    <w:pStyle w:val="Standard"/>
                    <w:spacing w:before="120" w:beforeAutospacing="off" w:after="114"/>
                  </w:pPr>
                  <w:r w:rsidRPr="79D2AF3D" w:rsidR="79D2AF3D">
                    <w:rPr>
                      <w:rFonts w:eastAsia="Liberation Serif" w:cs="Liberation Serif"/>
                      <w:b w:val="1"/>
                      <w:bCs w:val="1"/>
                      <w:color w:val="009598"/>
                      <w:sz w:val="26"/>
                      <w:szCs w:val="26"/>
                    </w:rPr>
                    <w:t>●●●●●●●●</w:t>
                  </w:r>
                  <w:r w:rsidRPr="79D2AF3D" w:rsidR="79D2AF3D">
                    <w:rPr>
                      <w:rFonts w:eastAsia="Liberation Serif" w:cs="Liberation Serif"/>
                      <w:b w:val="1"/>
                      <w:bCs w:val="1"/>
                      <w:color w:val="000000" w:themeColor="text1" w:themeTint="FF" w:themeShade="FF"/>
                      <w:sz w:val="26"/>
                      <w:szCs w:val="26"/>
                    </w:rPr>
                    <w:t>○○</w:t>
                  </w:r>
                </w:p>
                <w:p w:rsidR="528FD5DB" w:rsidP="528FD5DB" w:rsidRDefault="528FD5DB" w14:paraId="76E1C748" w14:textId="0E68AE78">
                  <w:pPr>
                    <w:pStyle w:val="Standard"/>
                    <w:spacing w:before="120" w:beforeAutospacing="off" w:after="114" w:line="276" w:lineRule="auto"/>
                  </w:pPr>
                  <w:r w:rsidRPr="528FD5DB" w:rsidR="528FD5DB">
                    <w:rPr>
                      <w:rFonts w:eastAsia="Liberation Serif" w:cs="Liberation Serif"/>
                      <w:b w:val="1"/>
                      <w:bCs w:val="1"/>
                      <w:color w:val="009598"/>
                      <w:sz w:val="26"/>
                      <w:szCs w:val="26"/>
                    </w:rPr>
                    <w:t>●●●●●●</w:t>
                  </w:r>
                  <w:r w:rsidRPr="528FD5DB" w:rsidR="528FD5DB">
                    <w:rPr>
                      <w:rFonts w:eastAsia="Liberation Serif" w:cs="Liberation Serif"/>
                      <w:b w:val="1"/>
                      <w:bCs w:val="1"/>
                      <w:color w:val="000000" w:themeColor="text1" w:themeTint="FF" w:themeShade="FF"/>
                      <w:sz w:val="26"/>
                      <w:szCs w:val="26"/>
                    </w:rPr>
                    <w:t>○○○○</w:t>
                  </w:r>
                </w:p>
                <w:p w:rsidR="528FD5DB" w:rsidP="528FD5DB" w:rsidRDefault="528FD5DB" w14:paraId="2201C4FF" w14:textId="432E5A0C">
                  <w:pPr>
                    <w:pStyle w:val="Standard"/>
                    <w:spacing w:before="120" w:beforeAutospacing="off" w:after="114" w:line="276" w:lineRule="auto"/>
                  </w:pPr>
                  <w:r w:rsidRPr="528FD5DB" w:rsidR="528FD5DB">
                    <w:rPr>
                      <w:rFonts w:eastAsia="Liberation Serif" w:cs="Liberation Serif"/>
                      <w:b w:val="1"/>
                      <w:bCs w:val="1"/>
                      <w:color w:val="009598"/>
                      <w:sz w:val="26"/>
                      <w:szCs w:val="26"/>
                    </w:rPr>
                    <w:t>●●●●●</w:t>
                  </w:r>
                  <w:r w:rsidRPr="528FD5DB" w:rsidR="528FD5DB">
                    <w:rPr>
                      <w:rFonts w:eastAsia="Liberation Serif" w:cs="Liberation Serif"/>
                      <w:b w:val="1"/>
                      <w:bCs w:val="1"/>
                      <w:color w:val="000000" w:themeColor="text1" w:themeTint="FF" w:themeShade="FF"/>
                      <w:sz w:val="26"/>
                      <w:szCs w:val="26"/>
                    </w:rPr>
                    <w:t>○○○○○</w:t>
                  </w:r>
                </w:p>
                <w:p w:rsidR="00E879FC" w:rsidP="528FD5DB" w:rsidRDefault="00172EB7" w14:paraId="2354A3E4" wp14:textId="77777777">
                  <w:pPr>
                    <w:pStyle w:val="Standard"/>
                    <w:spacing w:before="120" w:beforeAutospacing="off" w:after="171" w:line="276" w:lineRule="auto"/>
                  </w:pPr>
                  <w:r w:rsidRPr="528FD5DB" w:rsidR="528FD5DB">
                    <w:rPr>
                      <w:rFonts w:eastAsia="Liberation Serif" w:cs="Liberation Serif"/>
                      <w:b w:val="1"/>
                      <w:bCs w:val="1"/>
                      <w:color w:val="009598"/>
                      <w:sz w:val="26"/>
                      <w:szCs w:val="26"/>
                    </w:rPr>
                    <w:t>●●●●</w:t>
                  </w:r>
                  <w:r w:rsidRPr="528FD5DB" w:rsidR="528FD5DB">
                    <w:rPr>
                      <w:rFonts w:eastAsia="Liberation Serif" w:cs="Liberation Serif"/>
                      <w:b w:val="1"/>
                      <w:bCs w:val="1"/>
                      <w:color w:val="000000" w:themeColor="text1" w:themeTint="FF" w:themeShade="FF"/>
                      <w:sz w:val="26"/>
                      <w:szCs w:val="26"/>
                    </w:rPr>
                    <w:t>○○○○○○</w:t>
                  </w:r>
                </w:p>
              </w:tc>
            </w:tr>
          </w:tbl>
          <w:p w:rsidR="00E879FC" w:rsidRDefault="00E879FC" w14:paraId="3DEEC669" wp14:textId="77777777">
            <w:pPr>
              <w:pStyle w:val="Standard"/>
              <w:rPr>
                <w:rFonts w:eastAsia="Liberation Serif" w:cs="Liberation Serif"/>
                <w:b/>
                <w:bCs/>
              </w:rPr>
            </w:pPr>
          </w:p>
        </w:tc>
        <w:tc>
          <w:tcPr>
            <w:tcW w:w="221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79FC" w:rsidRDefault="00E879FC" w14:paraId="3656B9AB" wp14:textId="77777777">
            <w:pPr>
              <w:pStyle w:val="Standard"/>
              <w:rPr>
                <w:b/>
                <w:bCs/>
              </w:rPr>
            </w:pPr>
          </w:p>
          <w:p w:rsidR="00E879FC" w:rsidRDefault="00E879FC" w14:paraId="45FB0818" wp14:textId="77777777">
            <w:pPr>
              <w:pStyle w:val="Standard"/>
              <w:rPr>
                <w:b/>
                <w:bCs/>
              </w:rPr>
            </w:pPr>
          </w:p>
          <w:p w:rsidR="00E879FC" w:rsidRDefault="00E879FC" w14:paraId="049F31CB" wp14:textId="77777777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4737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  <w:right w:val="single" w:color="FFFFFF" w:themeColor="background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79FC" w:rsidRDefault="00E879FC" w14:paraId="53128261" wp14:textId="77777777">
            <w:pPr>
              <w:pStyle w:val="TableContents"/>
            </w:pPr>
          </w:p>
          <w:tbl>
            <w:tblPr>
              <w:tblW w:w="469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698"/>
            </w:tblGrid>
            <w:tr w:rsidR="00E879FC" w:rsidTr="528FD5DB" w14:paraId="36F73927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698" w:type="dxa"/>
                  <w:tcBorders>
                    <w:top w:val="single" w:color="000000" w:themeColor="text1" w:sz="2" w:space="0"/>
                    <w:left w:val="single" w:color="000000" w:themeColor="text1" w:sz="2" w:space="0"/>
                    <w:bottom w:val="single" w:color="000000" w:themeColor="text1" w:sz="2" w:space="0"/>
                    <w:right w:val="single" w:color="000000" w:themeColor="text1" w:sz="2" w:space="0"/>
                  </w:tcBorders>
                  <w:shd w:val="clear" w:color="auto" w:fill="87D1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79FC" w:rsidP="528FD5DB" w:rsidRDefault="00172EB7" w14:paraId="2EA78201" wp14:textId="33A36C5D">
                  <w:pPr>
                    <w:pStyle w:val="Standard"/>
                    <w:jc w:val="center"/>
                    <w:rPr>
                      <w:rFonts w:ascii="Liberation Sans" w:hAnsi="Liberation Sans"/>
                      <w:b w:val="1"/>
                      <w:bCs w:val="1"/>
                    </w:rPr>
                  </w:pPr>
                  <w:r w:rsidRPr="528FD5DB" w:rsidR="528FD5DB">
                    <w:rPr>
                      <w:rFonts w:ascii="Liberation Sans" w:hAnsi="Liberation Sans"/>
                      <w:b w:val="1"/>
                      <w:bCs w:val="1"/>
                    </w:rPr>
                    <w:t>IT &amp; RELATED SKILLS</w:t>
                  </w:r>
                </w:p>
              </w:tc>
            </w:tr>
          </w:tbl>
          <w:p w:rsidR="528FD5DB" w:rsidP="528FD5DB" w:rsidRDefault="528FD5DB" w14:paraId="582127F8" w14:textId="31660C6A">
            <w:pPr>
              <w:pStyle w:val="Standard"/>
              <w:numPr>
                <w:ilvl w:val="0"/>
                <w:numId w:val="4"/>
              </w:numPr>
              <w:spacing w:before="240" w:beforeAutospacing="off" w:after="114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8FD5DB" w:rsidR="528FD5DB">
              <w:rPr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lang w:val="en-GB"/>
              </w:rPr>
              <w:t>Ionic, Angular 2+, React</w:t>
            </w:r>
          </w:p>
          <w:p w:rsidR="528FD5DB" w:rsidP="528FD5DB" w:rsidRDefault="528FD5DB" w14:paraId="6CB7EEC3" w14:textId="5CE734FB">
            <w:pPr>
              <w:pStyle w:val="Standard"/>
              <w:numPr>
                <w:ilvl w:val="0"/>
                <w:numId w:val="4"/>
              </w:numPr>
              <w:spacing w:before="120" w:beforeAutospacing="off" w:after="114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28FD5DB" w:rsidR="528FD5DB">
              <w:rPr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lang w:val="en-GB"/>
              </w:rPr>
              <w:t xml:space="preserve">REST </w:t>
            </w:r>
            <w:r w:rsidRPr="528FD5DB" w:rsidR="528FD5DB"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lang w:val="en-GB"/>
              </w:rPr>
              <w:t>architecture</w:t>
            </w:r>
          </w:p>
          <w:p w:rsidR="528FD5DB" w:rsidP="528FD5DB" w:rsidRDefault="528FD5DB" w14:paraId="7984EE35" w14:textId="53C1AEAD">
            <w:pPr>
              <w:pStyle w:val="Standard"/>
              <w:numPr>
                <w:ilvl w:val="0"/>
                <w:numId w:val="4"/>
              </w:numPr>
              <w:spacing w:before="120" w:beforeAutospacing="off" w:after="114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28FD5DB" w:rsidR="528FD5DB"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lang w:val="en-GB"/>
              </w:rPr>
              <w:t xml:space="preserve">Chrome </w:t>
            </w:r>
            <w:r w:rsidRPr="528FD5DB" w:rsidR="528FD5DB">
              <w:rPr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lang w:val="en-GB"/>
              </w:rPr>
              <w:t>Debugging tools</w:t>
            </w:r>
          </w:p>
          <w:p w:rsidR="528FD5DB" w:rsidP="528FD5DB" w:rsidRDefault="528FD5DB" w14:paraId="0036604B" w14:textId="1D4D5BBA">
            <w:pPr>
              <w:pStyle w:val="Standard"/>
              <w:numPr>
                <w:ilvl w:val="0"/>
                <w:numId w:val="4"/>
              </w:numPr>
              <w:spacing w:before="120" w:beforeAutospacing="off" w:after="114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8FD5DB" w:rsidR="528FD5DB">
              <w:rPr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lang w:val="en-GB"/>
              </w:rPr>
              <w:t>VCS(Git &amp; Mercurial)</w:t>
            </w:r>
          </w:p>
          <w:p w:rsidR="528FD5DB" w:rsidP="528FD5DB" w:rsidRDefault="528FD5DB" w14:paraId="72A1C28F" w14:textId="682AF3EC">
            <w:pPr>
              <w:pStyle w:val="Standard"/>
              <w:numPr>
                <w:ilvl w:val="0"/>
                <w:numId w:val="4"/>
              </w:numPr>
              <w:spacing w:before="120" w:beforeAutospacing="off" w:after="114"/>
              <w:rPr>
                <w:rFonts w:ascii="Liberation Serif" w:hAnsi="Liberation Serif" w:eastAsia="Liberation Serif" w:cs="Liberation Serif"/>
                <w:b w:val="1"/>
                <w:bCs w:val="1"/>
                <w:sz w:val="24"/>
                <w:szCs w:val="24"/>
              </w:rPr>
            </w:pPr>
            <w:r w:rsidRPr="528FD5DB" w:rsidR="528FD5DB">
              <w:rPr>
                <w:b w:val="1"/>
                <w:bCs w:val="1"/>
              </w:rPr>
              <w:t>Linux</w:t>
            </w:r>
            <w:r w:rsidR="528FD5DB">
              <w:rPr/>
              <w:t xml:space="preserve"> and </w:t>
            </w:r>
            <w:r w:rsidRPr="528FD5DB" w:rsidR="528FD5DB">
              <w:rPr>
                <w:b w:val="1"/>
                <w:bCs w:val="1"/>
              </w:rPr>
              <w:t xml:space="preserve">Windows </w:t>
            </w:r>
            <w:r w:rsidR="528FD5DB">
              <w:rPr>
                <w:b w:val="0"/>
                <w:bCs w:val="0"/>
              </w:rPr>
              <w:t xml:space="preserve">systems (including </w:t>
            </w:r>
            <w:r w:rsidRPr="528FD5DB" w:rsidR="528FD5DB">
              <w:rPr>
                <w:b w:val="1"/>
                <w:bCs w:val="1"/>
              </w:rPr>
              <w:t xml:space="preserve">bash </w:t>
            </w:r>
            <w:r w:rsidR="528FD5DB">
              <w:rPr>
                <w:b w:val="0"/>
                <w:bCs w:val="0"/>
              </w:rPr>
              <w:t xml:space="preserve">and </w:t>
            </w:r>
            <w:r w:rsidRPr="528FD5DB" w:rsidR="528FD5DB">
              <w:rPr>
                <w:b w:val="1"/>
                <w:bCs w:val="1"/>
              </w:rPr>
              <w:t xml:space="preserve">batch </w:t>
            </w:r>
            <w:r w:rsidR="528FD5DB">
              <w:rPr>
                <w:b w:val="0"/>
                <w:bCs w:val="0"/>
              </w:rPr>
              <w:t>commands)</w:t>
            </w:r>
          </w:p>
          <w:p w:rsidR="528FD5DB" w:rsidP="528FD5DB" w:rsidRDefault="528FD5DB" w14:paraId="14D12495" w14:textId="06BBBE8A">
            <w:pPr>
              <w:pStyle w:val="Standard"/>
              <w:numPr>
                <w:ilvl w:val="0"/>
                <w:numId w:val="4"/>
              </w:numPr>
              <w:spacing w:before="120" w:beforeAutospacing="off" w:after="114"/>
              <w:rPr>
                <w:b w:val="1"/>
                <w:bCs w:val="1"/>
                <w:sz w:val="24"/>
                <w:szCs w:val="24"/>
              </w:rPr>
            </w:pPr>
            <w:r w:rsidRPr="528FD5DB" w:rsidR="528FD5DB">
              <w:rPr>
                <w:b w:val="1"/>
                <w:bCs w:val="1"/>
              </w:rPr>
              <w:t>Jenkins CI/CD</w:t>
            </w:r>
          </w:p>
          <w:p w:rsidR="528FD5DB" w:rsidP="528FD5DB" w:rsidRDefault="528FD5DB" w14:paraId="368E571C" w14:textId="0324B61C">
            <w:pPr>
              <w:pStyle w:val="Standard"/>
              <w:numPr>
                <w:ilvl w:val="0"/>
                <w:numId w:val="4"/>
              </w:numPr>
              <w:spacing w:before="120" w:beforeAutospacing="off" w:after="114"/>
              <w:rPr>
                <w:b w:val="1"/>
                <w:bCs w:val="1"/>
                <w:sz w:val="24"/>
                <w:szCs w:val="24"/>
              </w:rPr>
            </w:pPr>
            <w:r w:rsidRPr="528FD5DB" w:rsidR="528FD5DB">
              <w:rPr>
                <w:b w:val="1"/>
                <w:bCs w:val="1"/>
              </w:rPr>
              <w:t>Microsoft</w:t>
            </w:r>
            <w:r w:rsidRPr="528FD5DB" w:rsidR="528FD5DB">
              <w:rPr>
                <w:b w:val="1"/>
                <w:bCs w:val="1"/>
              </w:rPr>
              <w:t xml:space="preserve"> Office</w:t>
            </w:r>
            <w:r w:rsidR="528FD5DB">
              <w:rPr/>
              <w:t xml:space="preserve"> knowledge</w:t>
            </w:r>
          </w:p>
          <w:p w:rsidR="00E879FC" w:rsidP="528FD5DB" w:rsidRDefault="00E879FC" w14:paraId="62486C05" wp14:textId="0146E59A">
            <w:pPr>
              <w:pStyle w:val="Standard"/>
              <w:numPr>
                <w:ilvl w:val="0"/>
                <w:numId w:val="4"/>
              </w:numPr>
              <w:spacing w:before="120" w:beforeAutospacing="off" w:after="114"/>
              <w:rPr/>
            </w:pPr>
            <w:r w:rsidR="528FD5DB">
              <w:rPr/>
              <w:t xml:space="preserve">Great </w:t>
            </w:r>
            <w:r w:rsidRPr="528FD5DB" w:rsidR="528FD5DB">
              <w:rPr>
                <w:b w:val="1"/>
                <w:bCs w:val="1"/>
              </w:rPr>
              <w:t>problem-solving</w:t>
            </w:r>
            <w:r w:rsidR="528FD5DB">
              <w:rPr/>
              <w:t xml:space="preserve"> attitude</w:t>
            </w:r>
          </w:p>
        </w:tc>
      </w:tr>
    </w:tbl>
    <w:p xmlns:wp14="http://schemas.microsoft.com/office/word/2010/wordml" w:rsidR="00E879FC" w:rsidRDefault="00E879FC" w14:paraId="4101652C" wp14:textId="77777777">
      <w:pPr/>
    </w:p>
    <w:p w:rsidR="528FD5DB" w:rsidP="528FD5DB" w:rsidRDefault="528FD5DB" w14:paraId="144CD9D6" w14:textId="27AEC168">
      <w:pPr>
        <w:pStyle w:val="Normale"/>
      </w:pPr>
    </w:p>
    <w:tbl>
      <w:tblPr>
        <w:tblW w:w="9758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68"/>
        <w:gridCol w:w="221"/>
        <w:gridCol w:w="4769"/>
      </w:tblGrid>
      <w:tr xmlns:wp14="http://schemas.microsoft.com/office/word/2010/wordml" w:rsidR="00E879FC" w:rsidTr="528FD5DB" w14:paraId="17A67D57" wp14:textId="77777777">
        <w:tblPrEx>
          <w:tblCellMar>
            <w:top w:w="0" w:type="dxa"/>
            <w:bottom w:w="0" w:type="dxa"/>
          </w:tblCellMar>
        </w:tblPrEx>
        <w:tc>
          <w:tcPr>
            <w:tcW w:w="4768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64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642"/>
            </w:tblGrid>
            <w:tr w:rsidR="00E879FC" w:rsidTr="528FD5DB" w14:paraId="5C5C92FB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642" w:type="dxa"/>
                  <w:tcBorders>
                    <w:top w:val="single" w:color="000000" w:themeColor="text1" w:sz="2" w:space="0"/>
                    <w:left w:val="single" w:color="000000" w:themeColor="text1" w:sz="2" w:space="0"/>
                    <w:bottom w:val="single" w:color="000000" w:themeColor="text1" w:sz="2" w:space="0"/>
                    <w:right w:val="single" w:color="000000" w:themeColor="text1" w:sz="2" w:space="0"/>
                  </w:tcBorders>
                  <w:shd w:val="clear" w:color="auto" w:fill="87D1D1"/>
                  <w:tcMar>
                    <w:top w:w="55" w:type="dxa"/>
                    <w:left w:w="56" w:type="dxa"/>
                    <w:bottom w:w="55" w:type="dxa"/>
                    <w:right w:w="55" w:type="dxa"/>
                  </w:tcMar>
                </w:tcPr>
                <w:p w:rsidR="00E879FC" w:rsidP="528FD5DB" w:rsidRDefault="00172EB7" w14:paraId="3F0D8668" wp14:textId="77777777">
                  <w:pPr>
                    <w:pStyle w:val="Standard"/>
                    <w:jc w:val="center"/>
                    <w:rPr>
                      <w:rFonts w:ascii="Liberation Sans" w:hAnsi="Liberation Sans"/>
                      <w:b w:val="1"/>
                      <w:bCs w:val="1"/>
                    </w:rPr>
                  </w:pPr>
                  <w:r w:rsidRPr="528FD5DB" w:rsidR="528FD5DB">
                    <w:rPr>
                      <w:rFonts w:ascii="Liberation Sans" w:hAnsi="Liberation Sans"/>
                      <w:b w:val="1"/>
                      <w:bCs w:val="1"/>
                    </w:rPr>
                    <w:t>HOBBIES</w:t>
                  </w:r>
                </w:p>
              </w:tc>
            </w:tr>
          </w:tbl>
          <w:p w:rsidR="00E879FC" w:rsidP="528FD5DB" w:rsidRDefault="00172EB7" w14:paraId="2E3C1533" wp14:textId="77777777">
            <w:pPr>
              <w:pStyle w:val="Standard"/>
              <w:numPr>
                <w:ilvl w:val="0"/>
                <w:numId w:val="5"/>
              </w:numPr>
              <w:spacing w:before="240" w:beforeAutospacing="off" w:after="114"/>
              <w:rPr/>
            </w:pPr>
            <w:r w:rsidRPr="528FD5DB" w:rsidR="528FD5DB">
              <w:rPr>
                <w:b w:val="1"/>
                <w:bCs w:val="1"/>
              </w:rPr>
              <w:t>Basketball</w:t>
            </w:r>
          </w:p>
          <w:p w:rsidR="00E879FC" w:rsidRDefault="00172EB7" w14:paraId="2D5D0EA0" wp14:textId="77777777">
            <w:pPr>
              <w:pStyle w:val="Standard"/>
              <w:numPr>
                <w:ilvl w:val="0"/>
                <w:numId w:val="5"/>
              </w:numPr>
              <w:spacing w:before="114" w:after="114"/>
              <w:rPr>
                <w:b/>
                <w:bCs/>
              </w:rPr>
            </w:pPr>
            <w:r>
              <w:rPr>
                <w:b/>
                <w:bCs/>
              </w:rPr>
              <w:t>Travelling</w:t>
            </w:r>
          </w:p>
          <w:p w:rsidR="00E879FC" w:rsidRDefault="00172EB7" w14:paraId="5308679A" wp14:textId="77777777">
            <w:pPr>
              <w:pStyle w:val="Standard"/>
              <w:numPr>
                <w:ilvl w:val="0"/>
                <w:numId w:val="5"/>
              </w:numPr>
              <w:spacing w:before="114" w:after="114"/>
              <w:rPr>
                <w:b/>
                <w:bCs/>
              </w:rPr>
            </w:pPr>
            <w:r>
              <w:rPr>
                <w:b/>
                <w:bCs/>
              </w:rPr>
              <w:t>Photoshop</w:t>
            </w:r>
          </w:p>
          <w:p w:rsidR="00E879FC" w:rsidRDefault="00172EB7" w14:paraId="644D44D0" wp14:textId="1B4834B4">
            <w:pPr>
              <w:pStyle w:val="Standard"/>
              <w:numPr>
                <w:ilvl w:val="0"/>
                <w:numId w:val="5"/>
              </w:numPr>
              <w:spacing w:before="114" w:after="114"/>
              <w:rPr>
                <w:b w:val="1"/>
                <w:bCs w:val="1"/>
              </w:rPr>
            </w:pPr>
            <w:r w:rsidRPr="528FD5DB" w:rsidR="528FD5DB">
              <w:rPr>
                <w:b w:val="1"/>
                <w:bCs w:val="1"/>
              </w:rPr>
              <w:t>Hackathons</w:t>
            </w:r>
          </w:p>
        </w:tc>
        <w:tc>
          <w:tcPr>
            <w:tcW w:w="221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79FC" w:rsidRDefault="00E879FC" w14:paraId="4B99056E" wp14:textId="77777777">
            <w:pPr>
              <w:pStyle w:val="TableContents"/>
            </w:pPr>
          </w:p>
        </w:tc>
        <w:tc>
          <w:tcPr>
            <w:tcW w:w="4769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  <w:right w:val="single" w:color="FFFFFF" w:themeColor="background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69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699"/>
            </w:tblGrid>
            <w:tr w:rsidR="00E879FC" w:rsidTr="528FD5DB" w14:paraId="479B2E0B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699" w:type="dxa"/>
                  <w:tcBorders>
                    <w:top w:val="single" w:color="000000" w:themeColor="text1" w:sz="2" w:space="0"/>
                    <w:left w:val="single" w:color="000000" w:themeColor="text1" w:sz="2" w:space="0"/>
                    <w:bottom w:val="single" w:color="000000" w:themeColor="text1" w:sz="2" w:space="0"/>
                    <w:right w:val="single" w:color="000000" w:themeColor="text1" w:sz="2" w:space="0"/>
                  </w:tcBorders>
                  <w:shd w:val="clear" w:color="auto" w:fill="87D1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79FC" w:rsidP="528FD5DB" w:rsidRDefault="00172EB7" w14:paraId="7A47CDC2" wp14:textId="77777777">
                  <w:pPr>
                    <w:pStyle w:val="Standard"/>
                    <w:jc w:val="center"/>
                    <w:rPr>
                      <w:rFonts w:ascii="Liberation Sans" w:hAnsi="Liberation Sans"/>
                      <w:b w:val="1"/>
                      <w:bCs w:val="1"/>
                    </w:rPr>
                  </w:pPr>
                  <w:r w:rsidRPr="528FD5DB" w:rsidR="528FD5DB">
                    <w:rPr>
                      <w:rFonts w:ascii="Liberation Sans" w:hAnsi="Liberation Sans"/>
                      <w:b w:val="1"/>
                      <w:bCs w:val="1"/>
                    </w:rPr>
                    <w:t>LANGUAGES</w:t>
                  </w:r>
                </w:p>
              </w:tc>
            </w:tr>
          </w:tbl>
          <w:p w:rsidR="00E879FC" w:rsidP="528FD5DB" w:rsidRDefault="00172EB7" w14:paraId="41E0256D" wp14:textId="77777777">
            <w:pPr>
              <w:pStyle w:val="Standard"/>
              <w:numPr>
                <w:ilvl w:val="0"/>
                <w:numId w:val="5"/>
              </w:numPr>
              <w:spacing w:before="240" w:beforeAutospacing="off" w:after="114"/>
              <w:rPr/>
            </w:pPr>
            <w:r w:rsidRPr="528FD5DB" w:rsidR="528FD5DB">
              <w:rPr>
                <w:b w:val="1"/>
                <w:bCs w:val="1"/>
              </w:rPr>
              <w:t xml:space="preserve">Italian: </w:t>
            </w:r>
            <w:r w:rsidR="528FD5DB">
              <w:rPr/>
              <w:t>Native language</w:t>
            </w:r>
          </w:p>
          <w:p w:rsidR="00E879FC" w:rsidRDefault="00172EB7" w14:paraId="7361253A" wp14:textId="77777777">
            <w:pPr>
              <w:pStyle w:val="Standard"/>
              <w:numPr>
                <w:ilvl w:val="0"/>
                <w:numId w:val="5"/>
              </w:numPr>
              <w:spacing w:before="114" w:after="114"/>
            </w:pPr>
            <w:r>
              <w:rPr>
                <w:b/>
                <w:bCs/>
              </w:rPr>
              <w:t xml:space="preserve">English: </w:t>
            </w:r>
            <w:r>
              <w:t>Fluent</w:t>
            </w:r>
          </w:p>
          <w:p w:rsidR="00E879FC" w:rsidRDefault="00172EB7" w14:paraId="5D1AB1FD" wp14:textId="77777777">
            <w:pPr>
              <w:pStyle w:val="Standard"/>
              <w:numPr>
                <w:ilvl w:val="0"/>
                <w:numId w:val="5"/>
              </w:numPr>
            </w:pPr>
            <w:r>
              <w:rPr>
                <w:b/>
                <w:bCs/>
              </w:rPr>
              <w:t xml:space="preserve">French: </w:t>
            </w:r>
            <w:r>
              <w:t>basic knowledge,</w:t>
            </w:r>
          </w:p>
          <w:p w:rsidR="00E879FC" w:rsidRDefault="00172EB7" w14:paraId="6ADA10A0" wp14:textId="277F8845">
            <w:pPr>
              <w:pStyle w:val="Standard"/>
            </w:pPr>
            <w:r w:rsidR="528FD5DB">
              <w:rPr/>
              <w:t xml:space="preserve">              (</w:t>
            </w:r>
            <w:r w:rsidRPr="528FD5DB" w:rsidR="528FD5DB">
              <w:rPr>
                <w:b w:val="1"/>
                <w:bCs w:val="1"/>
              </w:rPr>
              <w:t xml:space="preserve">DELF </w:t>
            </w:r>
            <w:r w:rsidR="528FD5DB">
              <w:rPr/>
              <w:t>certificate level)</w:t>
            </w:r>
          </w:p>
          <w:p w:rsidR="00E879FC" w:rsidRDefault="00E879FC" w14:paraId="1299C43A" wp14:textId="77777777">
            <w:pPr>
              <w:pStyle w:val="Standard"/>
              <w:ind w:left="720"/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="00E879FC" w:rsidRDefault="00E879FC" w14:paraId="4DDBEF00" wp14:textId="77777777">
      <w:pPr>
        <w:pStyle w:val="Standard"/>
        <w:rPr>
          <w:lang w:val="en-US"/>
        </w:rPr>
      </w:pPr>
    </w:p>
    <w:p xmlns:wp14="http://schemas.microsoft.com/office/word/2010/wordml" w:rsidR="00E879FC" w:rsidRDefault="00E879FC" w14:paraId="3461D779" wp14:textId="77777777">
      <w:pPr>
        <w:pStyle w:val="Standard"/>
        <w:jc w:val="center"/>
        <w:rPr>
          <w:rFonts w:ascii="Liberation Sans" w:hAnsi="Liberation Sans"/>
        </w:rPr>
      </w:pPr>
    </w:p>
    <w:p xmlns:wp14="http://schemas.microsoft.com/office/word/2010/wordml" w:rsidR="00E879FC" w:rsidRDefault="00172EB7" w14:paraId="3DA5A420" wp14:textId="77777777">
      <w:pPr>
        <w:pStyle w:val="Standard"/>
        <w:jc w:val="center"/>
      </w:pPr>
      <w:r>
        <w:rPr>
          <w:rFonts w:ascii="Liberation Sans" w:hAnsi="Liberation Sans"/>
          <w:b/>
          <w:bCs/>
        </w:rPr>
        <w:t xml:space="preserve">REFERENCES: </w:t>
      </w:r>
      <w:r>
        <w:t>available on demand</w:t>
      </w:r>
    </w:p>
    <w:sectPr w:rsidR="00E879FC">
      <w:pgSz w:w="11906" w:h="16838" w:orient="portrait"/>
      <w:pgMar w:top="170" w:right="1134" w:bottom="17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172EB7" w14:paraId="3CF2D8B6" wp14:textId="77777777">
      <w:r>
        <w:separator/>
      </w:r>
    </w:p>
  </w:endnote>
  <w:endnote w:type="continuationSeparator" w:id="0">
    <w:p xmlns:wp14="http://schemas.microsoft.com/office/word/2010/wordml" w:rsidR="00000000" w:rsidRDefault="00172EB7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172EB7" w14:paraId="1FC39945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172EB7" w14:paraId="0562CB0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960AD3"/>
    <w:multiLevelType w:val="multilevel"/>
    <w:tmpl w:val="DDE4026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4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FE8490D"/>
    <w:multiLevelType w:val="multilevel"/>
    <w:tmpl w:val="80A0FCD0"/>
    <w:styleLink w:val="WWNum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B0F0FC9"/>
    <w:multiLevelType w:val="multilevel"/>
    <w:tmpl w:val="A1500CE0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b/>
        <w:sz w:val="24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38D91B33"/>
    <w:multiLevelType w:val="multilevel"/>
    <w:tmpl w:val="556CA61A"/>
    <w:styleLink w:val="WWNum5"/>
    <w:lvl w:ilvl="0">
      <w:numFmt w:val="bullet"/>
      <w:lvlText w:val="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OpenSymbol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OpenSymbol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OpenSymbol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71C553B4"/>
    <w:multiLevelType w:val="multilevel"/>
    <w:tmpl w:val="C23E7482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7C440CF5"/>
    <w:multiLevelType w:val="multilevel"/>
    <w:tmpl w:val="A7E46D82"/>
    <w:styleLink w:val="WWNum4"/>
    <w:lvl w:ilvl="0">
      <w:start w:val="1"/>
      <w:numFmt w:val="bullet"/>
      <w:lvlText w:val="➢"/>
      <w:lvlJc w:val="left"/>
      <w:pPr>
        <w:ind w:left="720" w:hanging="360"/>
      </w:pPr>
      <w:rPr>
        <w:rFonts w:hint="default" w:ascii="OpenSymbol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hint="default" w:ascii="OpenSymbol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hint="default" w:ascii="OpenSymbol" w:hAnsi="OpenSymbol"/>
      </w:rPr>
    </w:lvl>
    <w:lvl w:ilvl="3"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hint="default" w:ascii="OpenSymbol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hint="default" w:ascii="OpenSymbol" w:hAnsi="OpenSymbol"/>
      </w:rPr>
    </w:lvl>
    <w:lvl w:ilvl="6"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hint="default" w:ascii="OpenSymbol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hint="default" w:ascii="OpenSymbol" w:hAnsi="OpenSymbol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attachedTemplate r:id="rId1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879FC"/>
    <w:rsid w:val="00172EB7"/>
    <w:rsid w:val="00E879FC"/>
    <w:rsid w:val="528FD5DB"/>
    <w:rsid w:val="552B637B"/>
    <w:rsid w:val="5A4DA7ED"/>
    <w:rsid w:val="75713D93"/>
    <w:rsid w:val="78F8851F"/>
    <w:rsid w:val="79D2A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2fac604-425c-48de-b7ec-ca8a7038c92a}"/>
  <w14:docId w14:val="552B637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Liberation Serif" w:hAnsi="Liberation Serif" w:eastAsia="Noto Sans CJK SC Regular" w:cs="Lohit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  <w:pPr>
      <w:suppressAutoHyphens/>
    </w:pPr>
  </w:style>
  <w:style w:type="character" w:styleId="Carpredefinitoparagrafo" w:default="1">
    <w:name w:val="Default Paragraph Font"/>
    <w:aliases w:val="Kappaleen oletusfontti,Varsayılan Paragraf Yazı Tipi"/>
    <w:uiPriority w:val="1"/>
    <w:semiHidden/>
    <w:unhideWhenUsed/>
  </w:style>
  <w:style w:type="table" w:styleId="Tabellanormale" w:default="1">
    <w:name w:val="Normal Table"/>
    <w:aliases w:val="Normaali taulukko,Normal Tablo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aliases w:val="Ei luetteloa,Liste Yok"/>
    <w:uiPriority w:val="99"/>
    <w:semiHidden/>
    <w:unhideWhenUsed/>
  </w:style>
  <w:style w:type="paragraph" w:styleId="Standard" w:customStyle="1">
    <w:name w:val="Standard"/>
    <w:pPr>
      <w:widowControl/>
      <w:suppressAutoHyphens/>
      <w:overflowPunct w:val="0"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Open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Open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Open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Open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OpenSymbol"/>
    </w:rPr>
  </w:style>
  <w:style w:type="character" w:styleId="ListLabel10" w:customStyle="1">
    <w:name w:val="ListLabel 10"/>
    <w:rPr>
      <w:rFonts w:cs="OpenSymbol"/>
      <w:b/>
      <w:sz w:val="24"/>
    </w:rPr>
  </w:style>
  <w:style w:type="character" w:styleId="ListLabel11" w:customStyle="1">
    <w:name w:val="ListLabel 11"/>
    <w:rPr>
      <w:rFonts w:cs="OpenSymbol"/>
    </w:rPr>
  </w:style>
  <w:style w:type="character" w:styleId="ListLabel12" w:customStyle="1">
    <w:name w:val="ListLabel 12"/>
    <w:rPr>
      <w:rFonts w:cs="OpenSymbol"/>
    </w:rPr>
  </w:style>
  <w:style w:type="character" w:styleId="ListLabel13" w:customStyle="1">
    <w:name w:val="ListLabel 13"/>
    <w:rPr>
      <w:rFonts w:cs="OpenSymbol"/>
    </w:rPr>
  </w:style>
  <w:style w:type="character" w:styleId="ListLabel14" w:customStyle="1">
    <w:name w:val="ListLabel 14"/>
    <w:rPr>
      <w:rFonts w:cs="OpenSymbol"/>
    </w:rPr>
  </w:style>
  <w:style w:type="character" w:styleId="ListLabel15" w:customStyle="1">
    <w:name w:val="ListLabel 15"/>
    <w:rPr>
      <w:rFonts w:cs="OpenSymbol"/>
    </w:rPr>
  </w:style>
  <w:style w:type="character" w:styleId="ListLabel16" w:customStyle="1">
    <w:name w:val="ListLabel 16"/>
    <w:rPr>
      <w:rFonts w:cs="OpenSymbol"/>
    </w:rPr>
  </w:style>
  <w:style w:type="character" w:styleId="ListLabel17" w:customStyle="1">
    <w:name w:val="ListLabel 17"/>
    <w:rPr>
      <w:rFonts w:cs="OpenSymbol"/>
    </w:rPr>
  </w:style>
  <w:style w:type="character" w:styleId="ListLabel18" w:customStyle="1">
    <w:name w:val="ListLabel 18"/>
    <w:rPr>
      <w:rFonts w:cs="OpenSymbol"/>
    </w:rPr>
  </w:style>
  <w:style w:type="character" w:styleId="ListLabel19" w:customStyle="1">
    <w:name w:val="ListLabel 19"/>
    <w:rPr>
      <w:rFonts w:ascii="Liberation Serif" w:hAnsi="Liberation Serif" w:eastAsia="Liberation Serif" w:cs="OpenSymbol"/>
      <w:sz w:val="24"/>
    </w:rPr>
  </w:style>
  <w:style w:type="character" w:styleId="ListLabel20" w:customStyle="1">
    <w:name w:val="ListLabel 20"/>
    <w:rPr>
      <w:rFonts w:cs="OpenSymbol"/>
    </w:rPr>
  </w:style>
  <w:style w:type="character" w:styleId="ListLabel21" w:customStyle="1">
    <w:name w:val="ListLabel 21"/>
    <w:rPr>
      <w:rFonts w:cs="OpenSymbol"/>
    </w:rPr>
  </w:style>
  <w:style w:type="character" w:styleId="ListLabel22" w:customStyle="1">
    <w:name w:val="ListLabel 22"/>
    <w:rPr>
      <w:rFonts w:cs="OpenSymbol"/>
    </w:rPr>
  </w:style>
  <w:style w:type="character" w:styleId="ListLabel23" w:customStyle="1">
    <w:name w:val="ListLabel 23"/>
    <w:rPr>
      <w:rFonts w:cs="OpenSymbol"/>
    </w:rPr>
  </w:style>
  <w:style w:type="character" w:styleId="ListLabel24" w:customStyle="1">
    <w:name w:val="ListLabel 24"/>
    <w:rPr>
      <w:rFonts w:cs="OpenSymbol"/>
    </w:rPr>
  </w:style>
  <w:style w:type="character" w:styleId="ListLabel25" w:customStyle="1">
    <w:name w:val="ListLabel 25"/>
    <w:rPr>
      <w:rFonts w:cs="OpenSymbol"/>
    </w:rPr>
  </w:style>
  <w:style w:type="character" w:styleId="ListLabel26" w:customStyle="1">
    <w:name w:val="ListLabel 26"/>
    <w:rPr>
      <w:rFonts w:cs="OpenSymbol"/>
    </w:rPr>
  </w:style>
  <w:style w:type="character" w:styleId="ListLabel27" w:customStyle="1">
    <w:name w:val="ListLabel 27"/>
    <w:rPr>
      <w:rFonts w:cs="OpenSymbol"/>
    </w:rPr>
  </w:style>
  <w:style w:type="character" w:styleId="ListLabel28" w:customStyle="1">
    <w:name w:val="ListLabel 28"/>
    <w:rPr>
      <w:rFonts w:ascii="Liberation Serif" w:hAnsi="Liberation Serif" w:eastAsia="Liberation Serif" w:cs="OpenSymbol"/>
      <w:b/>
      <w:sz w:val="24"/>
    </w:rPr>
  </w:style>
  <w:style w:type="character" w:styleId="ListLabel29" w:customStyle="1">
    <w:name w:val="ListLabel 29"/>
    <w:rPr>
      <w:rFonts w:cs="OpenSymbol"/>
    </w:rPr>
  </w:style>
  <w:style w:type="character" w:styleId="ListLabel30" w:customStyle="1">
    <w:name w:val="ListLabel 30"/>
    <w:rPr>
      <w:rFonts w:cs="OpenSymbol"/>
    </w:rPr>
  </w:style>
  <w:style w:type="character" w:styleId="ListLabel31" w:customStyle="1">
    <w:name w:val="ListLabel 31"/>
    <w:rPr>
      <w:rFonts w:cs="OpenSymbol"/>
    </w:rPr>
  </w:style>
  <w:style w:type="character" w:styleId="ListLabel32" w:customStyle="1">
    <w:name w:val="ListLabel 32"/>
    <w:rPr>
      <w:rFonts w:cs="OpenSymbol"/>
    </w:rPr>
  </w:style>
  <w:style w:type="character" w:styleId="ListLabel33" w:customStyle="1">
    <w:name w:val="ListLabel 33"/>
    <w:rPr>
      <w:rFonts w:cs="OpenSymbol"/>
    </w:rPr>
  </w:style>
  <w:style w:type="character" w:styleId="ListLabel34" w:customStyle="1">
    <w:name w:val="ListLabel 34"/>
    <w:rPr>
      <w:rFonts w:cs="OpenSymbol"/>
    </w:rPr>
  </w:style>
  <w:style w:type="character" w:styleId="ListLabel35" w:customStyle="1">
    <w:name w:val="ListLabel 35"/>
    <w:rPr>
      <w:rFonts w:cs="OpenSymbol"/>
    </w:rPr>
  </w:style>
  <w:style w:type="character" w:styleId="ListLabel36" w:customStyle="1">
    <w:name w:val="ListLabel 36"/>
    <w:rPr>
      <w:rFonts w:cs="OpenSymbol"/>
    </w:rPr>
  </w:style>
  <w:style w:type="character" w:styleId="ListLabel37" w:customStyle="1">
    <w:name w:val="ListLabel 37"/>
    <w:rPr>
      <w:rFonts w:cs="OpenSymbol"/>
      <w:b/>
      <w:sz w:val="24"/>
    </w:rPr>
  </w:style>
  <w:style w:type="character" w:styleId="ListLabel38" w:customStyle="1">
    <w:name w:val="ListLabel 38"/>
    <w:rPr>
      <w:rFonts w:cs="OpenSymbol"/>
    </w:rPr>
  </w:style>
  <w:style w:type="character" w:styleId="ListLabel39" w:customStyle="1">
    <w:name w:val="ListLabel 39"/>
    <w:rPr>
      <w:rFonts w:cs="OpenSymbol"/>
    </w:rPr>
  </w:style>
  <w:style w:type="character" w:styleId="ListLabel40" w:customStyle="1">
    <w:name w:val="ListLabel 40"/>
    <w:rPr>
      <w:rFonts w:cs="OpenSymbol"/>
    </w:rPr>
  </w:style>
  <w:style w:type="character" w:styleId="ListLabel41" w:customStyle="1">
    <w:name w:val="ListLabel 41"/>
    <w:rPr>
      <w:rFonts w:cs="OpenSymbol"/>
    </w:rPr>
  </w:style>
  <w:style w:type="character" w:styleId="ListLabel42" w:customStyle="1">
    <w:name w:val="ListLabel 42"/>
    <w:rPr>
      <w:rFonts w:cs="OpenSymbol"/>
    </w:rPr>
  </w:style>
  <w:style w:type="character" w:styleId="ListLabel43" w:customStyle="1">
    <w:name w:val="ListLabel 43"/>
    <w:rPr>
      <w:rFonts w:cs="OpenSymbol"/>
    </w:rPr>
  </w:style>
  <w:style w:type="character" w:styleId="ListLabel44" w:customStyle="1">
    <w:name w:val="ListLabel 44"/>
    <w:rPr>
      <w:rFonts w:cs="OpenSymbol"/>
    </w:rPr>
  </w:style>
  <w:style w:type="character" w:styleId="ListLabel45" w:customStyle="1">
    <w:name w:val="ListLabel 45"/>
    <w:rPr>
      <w:rFonts w:cs="OpenSymbol"/>
    </w:rPr>
  </w:style>
  <w:style w:type="numbering" w:styleId="WWNum1" w:customStyle="1">
    <w:name w:val="WWNum1"/>
    <w:basedOn w:val="Nessunelenco"/>
    <w:pPr>
      <w:numPr>
        <w:numId w:val="1"/>
      </w:numPr>
    </w:pPr>
  </w:style>
  <w:style w:type="numbering" w:styleId="WWNum2" w:customStyle="1">
    <w:name w:val="WWNum2"/>
    <w:basedOn w:val="Nessunelenco"/>
    <w:pPr>
      <w:numPr>
        <w:numId w:val="2"/>
      </w:numPr>
    </w:pPr>
  </w:style>
  <w:style w:type="numbering" w:styleId="WWNum3" w:customStyle="1">
    <w:name w:val="WWNum3"/>
    <w:basedOn w:val="Nessunelenco"/>
    <w:pPr>
      <w:numPr>
        <w:numId w:val="3"/>
      </w:numPr>
    </w:pPr>
  </w:style>
  <w:style w:type="numbering" w:styleId="WWNum4" w:customStyle="1">
    <w:name w:val="WWNum4"/>
    <w:basedOn w:val="Nessunelenco"/>
    <w:pPr>
      <w:numPr>
        <w:numId w:val="4"/>
      </w:numPr>
    </w:pPr>
  </w:style>
  <w:style w:type="numbering" w:styleId="WWNum5" w:customStyle="1">
    <w:name w:val="WWNum5"/>
    <w:basedOn w:val="Nessunelenco"/>
    <w:pPr>
      <w:numPr>
        <w:numId w:val="5"/>
      </w:numPr>
    </w:pPr>
  </w:style>
  <w:style w:type="numbering" w:styleId="WWNum6" w:customStyle="1">
    <w:name w:val="WWNum6"/>
    <w:basedOn w:val="Nessunelenco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Alessandro Amantini</dc:creator>
  <lastModifiedBy>Alessandro Amantini</lastModifiedBy>
  <revision>22</revision>
  <dcterms:created xsi:type="dcterms:W3CDTF">2019-01-13T18:47:00.0000000Z</dcterms:created>
  <dcterms:modified xsi:type="dcterms:W3CDTF">2020-11-08T22:58:14.5554177Z</dcterms:modified>
</coreProperties>
</file>